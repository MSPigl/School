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B62" w:rsidRPr="00CD2166" w:rsidRDefault="00693B62">
      <w:pPr>
        <w:pStyle w:val="Title"/>
        <w:rPr>
          <w:rFonts w:ascii="Calibri" w:hAnsi="Calibri" w:cs="Calibri"/>
          <w:color w:val="76923C"/>
        </w:rPr>
      </w:pPr>
      <w:r>
        <w:rPr>
          <w:rFonts w:ascii="Calibri" w:hAnsi="Calibri" w:cs="Calibri"/>
          <w:color w:val="76923C"/>
        </w:rPr>
        <w:t>FUN WITH FUNCTIONS</w:t>
      </w:r>
    </w:p>
    <w:p w:rsidR="00936EED" w:rsidRPr="00936EED" w:rsidRDefault="00332D53" w:rsidP="00936EED">
      <w:pPr>
        <w:pStyle w:val="Title"/>
        <w:rPr>
          <w:rFonts w:ascii="Calibri" w:hAnsi="Calibri" w:cs="Calibri"/>
          <w:sz w:val="28"/>
          <w:szCs w:val="28"/>
          <w:u w:val="none"/>
        </w:rPr>
      </w:pPr>
      <w:r>
        <w:rPr>
          <w:rFonts w:ascii="Calibri" w:hAnsi="Calibri" w:cs="Calibri"/>
          <w:sz w:val="28"/>
          <w:szCs w:val="28"/>
          <w:u w:val="none"/>
        </w:rPr>
        <w:t>Lab 7</w:t>
      </w:r>
    </w:p>
    <w:p w:rsidR="00693B62" w:rsidRDefault="00693B62"/>
    <w:p w:rsidR="00693B62" w:rsidRDefault="00693B62"/>
    <w:p w:rsidR="00693B62" w:rsidRDefault="00693B62">
      <w:pPr>
        <w:rPr>
          <w:rFonts w:ascii="Calibri" w:hAnsi="Calibri" w:cs="Calibri"/>
          <w:b/>
          <w:bCs/>
          <w:sz w:val="24"/>
          <w:szCs w:val="24"/>
        </w:rPr>
      </w:pPr>
      <w:r>
        <w:rPr>
          <w:rFonts w:ascii="Calibri" w:hAnsi="Calibri" w:cs="Calibri"/>
          <w:b/>
          <w:bCs/>
          <w:sz w:val="24"/>
          <w:szCs w:val="24"/>
        </w:rPr>
        <w:t>What You’ll Learn in this Lab:</w:t>
      </w:r>
    </w:p>
    <w:p w:rsidR="00693B62" w:rsidRDefault="00693B62">
      <w:pPr>
        <w:rPr>
          <w:b/>
          <w:bCs/>
          <w:sz w:val="24"/>
          <w:szCs w:val="24"/>
        </w:rPr>
      </w:pPr>
    </w:p>
    <w:p w:rsidR="00693B62" w:rsidRPr="00217863" w:rsidRDefault="00693B62" w:rsidP="003F61D5">
      <w:pPr>
        <w:pStyle w:val="ListParagraph"/>
        <w:numPr>
          <w:ilvl w:val="0"/>
          <w:numId w:val="22"/>
        </w:numPr>
        <w:rPr>
          <w:rFonts w:ascii="Calibri" w:hAnsi="Calibri" w:cs="Calibri"/>
        </w:rPr>
      </w:pPr>
      <w:r>
        <w:rPr>
          <w:rFonts w:ascii="Calibri" w:hAnsi="Calibri" w:cs="Calibri"/>
        </w:rPr>
        <w:t>A better facility with functions, parameters, and return values</w:t>
      </w:r>
    </w:p>
    <w:p w:rsidR="00693B62" w:rsidRDefault="00693B62" w:rsidP="003F61D5">
      <w:pPr>
        <w:pStyle w:val="ListParagraph"/>
        <w:numPr>
          <w:ilvl w:val="0"/>
          <w:numId w:val="22"/>
        </w:numPr>
        <w:rPr>
          <w:rFonts w:ascii="Calibri" w:hAnsi="Calibri" w:cs="Calibri"/>
        </w:rPr>
      </w:pPr>
      <w:r>
        <w:rPr>
          <w:rFonts w:ascii="Calibri" w:hAnsi="Calibri" w:cs="Calibri"/>
        </w:rPr>
        <w:t>A hands-on experience with top-down design</w:t>
      </w:r>
    </w:p>
    <w:p w:rsidR="00693B62" w:rsidRPr="00BE3E8D" w:rsidRDefault="00693B62" w:rsidP="003F61D5">
      <w:pPr>
        <w:pStyle w:val="ListParagraph"/>
        <w:numPr>
          <w:ilvl w:val="0"/>
          <w:numId w:val="22"/>
        </w:numPr>
        <w:rPr>
          <w:rFonts w:ascii="Calibri" w:hAnsi="Calibri" w:cs="Calibri"/>
        </w:rPr>
      </w:pPr>
      <w:r>
        <w:rPr>
          <w:rFonts w:ascii="Calibri" w:hAnsi="Calibri" w:cs="Calibri"/>
        </w:rPr>
        <w:t>More practice manipulating sounds in Python</w:t>
      </w:r>
    </w:p>
    <w:p w:rsidR="00693B62" w:rsidRPr="00937D2A" w:rsidRDefault="00693B62">
      <w:pPr>
        <w:rPr>
          <w:rFonts w:ascii="Calibri" w:hAnsi="Calibri" w:cs="Calibri"/>
        </w:rPr>
      </w:pPr>
    </w:p>
    <w:p w:rsidR="00693B62" w:rsidRPr="00937D2A" w:rsidRDefault="00693B62">
      <w:pPr>
        <w:rPr>
          <w:rFonts w:ascii="Calibri" w:hAnsi="Calibri" w:cs="Calibri"/>
        </w:rPr>
      </w:pPr>
    </w:p>
    <w:p w:rsidR="00693B62" w:rsidRDefault="00693B62">
      <w:pPr>
        <w:rPr>
          <w:rFonts w:ascii="Calibri" w:hAnsi="Calibri" w:cs="Calibri"/>
          <w:b/>
          <w:bCs/>
          <w:sz w:val="24"/>
          <w:szCs w:val="24"/>
        </w:rPr>
      </w:pPr>
      <w:r>
        <w:rPr>
          <w:rFonts w:ascii="Calibri" w:hAnsi="Calibri" w:cs="Calibri"/>
          <w:b/>
          <w:bCs/>
          <w:sz w:val="24"/>
          <w:szCs w:val="24"/>
        </w:rPr>
        <w:t>Getting Ready:</w:t>
      </w:r>
    </w:p>
    <w:p w:rsidR="00693B62" w:rsidRPr="00937D2A" w:rsidRDefault="00693B62">
      <w:pPr>
        <w:rPr>
          <w:rFonts w:ascii="Calibri" w:hAnsi="Calibri" w:cs="Calibri"/>
          <w:b/>
          <w:bCs/>
          <w:sz w:val="24"/>
          <w:szCs w:val="24"/>
        </w:rPr>
      </w:pPr>
    </w:p>
    <w:p w:rsidR="00693B62" w:rsidRDefault="00693B62" w:rsidP="00BE3E8D">
      <w:pPr>
        <w:pStyle w:val="ListParagraph"/>
        <w:numPr>
          <w:ilvl w:val="0"/>
          <w:numId w:val="23"/>
        </w:numPr>
        <w:rPr>
          <w:rFonts w:ascii="Calibri" w:hAnsi="Calibri" w:cs="Calibri"/>
        </w:rPr>
      </w:pPr>
      <w:r>
        <w:rPr>
          <w:rFonts w:ascii="Calibri" w:hAnsi="Calibri" w:cs="Calibri"/>
        </w:rPr>
        <w:t xml:space="preserve">Read </w:t>
      </w:r>
      <w:r w:rsidR="00B01EE5">
        <w:rPr>
          <w:rFonts w:ascii="Calibri" w:hAnsi="Calibri" w:cs="Calibri"/>
        </w:rPr>
        <w:t>Sections 9.1 – 9</w:t>
      </w:r>
      <w:r w:rsidR="00EE3E29">
        <w:rPr>
          <w:rFonts w:ascii="Calibri" w:hAnsi="Calibri" w:cs="Calibri"/>
        </w:rPr>
        <w:t xml:space="preserve">.3 and </w:t>
      </w:r>
      <w:r w:rsidR="00B01EE5">
        <w:rPr>
          <w:rFonts w:ascii="Calibri" w:hAnsi="Calibri" w:cs="Calibri"/>
        </w:rPr>
        <w:t>Chapter 10</w:t>
      </w:r>
      <w:r>
        <w:rPr>
          <w:rFonts w:ascii="Calibri" w:hAnsi="Calibri" w:cs="Calibri"/>
        </w:rPr>
        <w:t xml:space="preserve"> in the Python textbook</w:t>
      </w:r>
    </w:p>
    <w:p w:rsidR="00693B62" w:rsidRDefault="00693B62" w:rsidP="00BE3E8D">
      <w:pPr>
        <w:pStyle w:val="ListParagraph"/>
        <w:numPr>
          <w:ilvl w:val="0"/>
          <w:numId w:val="23"/>
        </w:numPr>
        <w:rPr>
          <w:rFonts w:ascii="Calibri" w:hAnsi="Calibri" w:cs="Calibri"/>
        </w:rPr>
      </w:pPr>
      <w:r>
        <w:rPr>
          <w:rFonts w:ascii="Calibri" w:hAnsi="Calibri" w:cs="Calibri"/>
        </w:rPr>
        <w:t xml:space="preserve">Read </w:t>
      </w:r>
      <w:r w:rsidR="00EE3E29">
        <w:rPr>
          <w:rFonts w:ascii="Calibri" w:hAnsi="Calibri" w:cs="Calibri"/>
        </w:rPr>
        <w:t>Sections</w:t>
      </w:r>
      <w:r>
        <w:rPr>
          <w:rFonts w:ascii="Calibri" w:hAnsi="Calibri" w:cs="Calibri"/>
        </w:rPr>
        <w:t xml:space="preserve"> 6</w:t>
      </w:r>
      <w:r w:rsidR="00EE3E29">
        <w:rPr>
          <w:rFonts w:ascii="Calibri" w:hAnsi="Calibri" w:cs="Calibri"/>
        </w:rPr>
        <w:t>.5 and 7.1</w:t>
      </w:r>
      <w:r>
        <w:rPr>
          <w:rFonts w:ascii="Calibri" w:hAnsi="Calibri" w:cs="Calibri"/>
        </w:rPr>
        <w:t xml:space="preserve"> of CSI</w:t>
      </w:r>
    </w:p>
    <w:p w:rsidR="00693B62" w:rsidRDefault="00693B62" w:rsidP="00BE3E8D">
      <w:pPr>
        <w:pStyle w:val="ListParagraph"/>
        <w:numPr>
          <w:ilvl w:val="0"/>
          <w:numId w:val="23"/>
        </w:numPr>
        <w:rPr>
          <w:rFonts w:ascii="Calibri" w:hAnsi="Calibri" w:cs="Calibri"/>
        </w:rPr>
      </w:pPr>
      <w:r>
        <w:rPr>
          <w:rFonts w:ascii="Calibri" w:hAnsi="Calibri" w:cs="Calibri"/>
        </w:rPr>
        <w:t>Bring the following to lab:</w:t>
      </w:r>
    </w:p>
    <w:p w:rsidR="00693B62" w:rsidRDefault="00B01EE5" w:rsidP="00AC105A">
      <w:pPr>
        <w:pStyle w:val="ListParagraph"/>
        <w:numPr>
          <w:ilvl w:val="1"/>
          <w:numId w:val="23"/>
        </w:numPr>
        <w:rPr>
          <w:rFonts w:ascii="Calibri" w:hAnsi="Calibri" w:cs="Calibri"/>
        </w:rPr>
      </w:pPr>
      <w:r>
        <w:rPr>
          <w:rFonts w:ascii="Calibri" w:hAnsi="Calibri" w:cs="Calibri"/>
        </w:rPr>
        <w:t>Last lab’s</w:t>
      </w:r>
      <w:r w:rsidR="00693B62">
        <w:rPr>
          <w:rFonts w:ascii="Calibri" w:hAnsi="Calibri" w:cs="Calibri"/>
        </w:rPr>
        <w:t xml:space="preserve"> Worksheet, ready to turn in at beginning of lab!!</w:t>
      </w:r>
    </w:p>
    <w:p w:rsidR="0086799F" w:rsidRDefault="0086799F" w:rsidP="00AC105A">
      <w:pPr>
        <w:pStyle w:val="ListParagraph"/>
        <w:numPr>
          <w:ilvl w:val="1"/>
          <w:numId w:val="23"/>
        </w:numPr>
        <w:rPr>
          <w:rFonts w:ascii="Calibri" w:hAnsi="Calibri" w:cs="Calibri"/>
        </w:rPr>
      </w:pPr>
      <w:r>
        <w:rPr>
          <w:rFonts w:ascii="Calibri" w:hAnsi="Calibri" w:cs="Calibri"/>
        </w:rPr>
        <w:t>Your class notes!</w:t>
      </w:r>
    </w:p>
    <w:p w:rsidR="00693B62" w:rsidRDefault="00693B62" w:rsidP="00AC3973">
      <w:pPr>
        <w:pStyle w:val="ListParagraph"/>
        <w:numPr>
          <w:ilvl w:val="1"/>
          <w:numId w:val="23"/>
        </w:numPr>
        <w:rPr>
          <w:rFonts w:ascii="Calibri" w:hAnsi="Calibri" w:cs="Calibri"/>
        </w:rPr>
      </w:pPr>
      <w:r>
        <w:rPr>
          <w:rFonts w:ascii="Calibri" w:hAnsi="Calibri" w:cs="Calibri"/>
        </w:rPr>
        <w:t>CSIS-110 Lab Manual</w:t>
      </w:r>
    </w:p>
    <w:p w:rsidR="00693B62" w:rsidRDefault="00693B62" w:rsidP="00AC3973">
      <w:pPr>
        <w:pStyle w:val="ListParagraph"/>
        <w:numPr>
          <w:ilvl w:val="1"/>
          <w:numId w:val="23"/>
        </w:numPr>
        <w:rPr>
          <w:rFonts w:ascii="Calibri" w:hAnsi="Calibri" w:cs="Calibri"/>
        </w:rPr>
      </w:pPr>
      <w:r>
        <w:rPr>
          <w:rFonts w:ascii="Calibri" w:hAnsi="Calibri" w:cs="Calibri"/>
        </w:rPr>
        <w:t>Both textbooks</w:t>
      </w:r>
    </w:p>
    <w:p w:rsidR="00693B62" w:rsidRPr="00FD0E76" w:rsidRDefault="00693B62" w:rsidP="00AC3973">
      <w:pPr>
        <w:pStyle w:val="ListParagraph"/>
        <w:numPr>
          <w:ilvl w:val="1"/>
          <w:numId w:val="23"/>
        </w:numPr>
        <w:rPr>
          <w:rFonts w:ascii="Calibri" w:hAnsi="Calibri" w:cs="Calibri"/>
        </w:rPr>
      </w:pPr>
      <w:r w:rsidRPr="00FD0E76">
        <w:rPr>
          <w:rFonts w:ascii="Calibri" w:hAnsi="Calibri" w:cs="Calibri"/>
        </w:rPr>
        <w:t>Something to write with</w:t>
      </w:r>
    </w:p>
    <w:p w:rsidR="00693B62" w:rsidRPr="00FD0E76" w:rsidRDefault="00693B62" w:rsidP="00917498">
      <w:pPr>
        <w:pStyle w:val="ListParagraph"/>
        <w:numPr>
          <w:ilvl w:val="1"/>
          <w:numId w:val="23"/>
        </w:numPr>
        <w:rPr>
          <w:rFonts w:ascii="Calibri" w:hAnsi="Calibri" w:cs="Calibri"/>
        </w:rPr>
      </w:pPr>
      <w:r>
        <w:rPr>
          <w:rFonts w:ascii="Calibri" w:hAnsi="Calibri" w:cs="Calibri"/>
        </w:rPr>
        <w:t xml:space="preserve">The Lab </w:t>
      </w:r>
      <w:r w:rsidR="00CC71D9">
        <w:rPr>
          <w:rFonts w:ascii="Calibri" w:hAnsi="Calibri" w:cs="Calibri"/>
        </w:rPr>
        <w:t>7</w:t>
      </w:r>
      <w:r w:rsidRPr="00FD0E76">
        <w:rPr>
          <w:rFonts w:ascii="Calibri" w:hAnsi="Calibri" w:cs="Calibri"/>
        </w:rPr>
        <w:t xml:space="preserve"> Worksheet </w:t>
      </w:r>
    </w:p>
    <w:p w:rsidR="00693B62" w:rsidRDefault="00693B62"/>
    <w:p w:rsidR="00693B62" w:rsidRDefault="00693B62"/>
    <w:p w:rsidR="00693B62" w:rsidRDefault="00693B62"/>
    <w:p w:rsidR="00693B62" w:rsidRDefault="00B01EE5" w:rsidP="0015630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347.25pt">
            <v:imagedata r:id="rId7" o:title=""/>
          </v:shape>
        </w:pict>
      </w:r>
      <w:r w:rsidR="00693B62">
        <w:br w:type="page"/>
      </w:r>
    </w:p>
    <w:p w:rsidR="00693B62" w:rsidRPr="00E34974" w:rsidRDefault="00693B62" w:rsidP="00E34974">
      <w:pPr>
        <w:rPr>
          <w:rFonts w:ascii="Calibri" w:hAnsi="Calibri" w:cs="Calibri"/>
          <w:b/>
          <w:bCs/>
          <w:color w:val="015F0A"/>
          <w:sz w:val="28"/>
          <w:szCs w:val="28"/>
        </w:rPr>
      </w:pPr>
      <w:r w:rsidRPr="0083245C">
        <w:rPr>
          <w:rFonts w:ascii="Calibri" w:hAnsi="Calibri" w:cs="Calibri"/>
          <w:b/>
          <w:bCs/>
          <w:color w:val="015F0A"/>
          <w:sz w:val="28"/>
          <w:szCs w:val="28"/>
        </w:rPr>
        <w:t>Details</w:t>
      </w:r>
    </w:p>
    <w:p w:rsidR="00693B62" w:rsidRPr="00E34974" w:rsidRDefault="00693B62" w:rsidP="00BD375D">
      <w:pPr>
        <w:pStyle w:val="BodyText"/>
        <w:jc w:val="both"/>
        <w:rPr>
          <w:rFonts w:ascii="Calibri" w:hAnsi="Calibri" w:cs="Calibri"/>
          <w:i/>
          <w:iCs/>
          <w:sz w:val="20"/>
          <w:szCs w:val="20"/>
        </w:rPr>
      </w:pPr>
      <w:r w:rsidRPr="00E34974">
        <w:rPr>
          <w:rFonts w:ascii="Calibri" w:hAnsi="Calibri" w:cs="Calibri"/>
          <w:i/>
          <w:iCs/>
          <w:sz w:val="20"/>
          <w:szCs w:val="20"/>
        </w:rPr>
        <w:t>This section of each lab will involve practicing and experimenting with various aspects of our computer systems – editing, printing, mail, techniques for making your life easier, and saving your projects.</w:t>
      </w:r>
    </w:p>
    <w:p w:rsidR="00693B62" w:rsidRDefault="00693B62" w:rsidP="001A02A2">
      <w:pPr>
        <w:pStyle w:val="ListParagraph"/>
        <w:ind w:left="0"/>
        <w:rPr>
          <w:rFonts w:ascii="Calibri" w:hAnsi="Calibri" w:cs="Calibri"/>
          <w:b/>
          <w:bCs/>
          <w:i/>
          <w:iCs/>
        </w:rPr>
      </w:pPr>
    </w:p>
    <w:p w:rsidR="00693B62" w:rsidRDefault="00693B62" w:rsidP="001A02A2">
      <w:pPr>
        <w:pStyle w:val="ListParagraph"/>
        <w:ind w:left="0"/>
        <w:rPr>
          <w:rFonts w:ascii="Calibri" w:hAnsi="Calibri" w:cs="Calibri"/>
          <w:b/>
          <w:bCs/>
          <w:i/>
          <w:iCs/>
        </w:rPr>
      </w:pPr>
      <w:r>
        <w:rPr>
          <w:rFonts w:ascii="Calibri" w:hAnsi="Calibri" w:cs="Calibri"/>
          <w:b/>
          <w:bCs/>
          <w:i/>
          <w:iCs/>
        </w:rPr>
        <w:t>None this time!</w:t>
      </w:r>
    </w:p>
    <w:p w:rsidR="00693B62" w:rsidRPr="0083245C" w:rsidRDefault="00693B62" w:rsidP="00BD375D">
      <w:pPr>
        <w:rPr>
          <w:rFonts w:ascii="Calibri" w:hAnsi="Calibri" w:cs="Calibri"/>
        </w:rPr>
      </w:pPr>
    </w:p>
    <w:p w:rsidR="00693B62" w:rsidRDefault="00693B62" w:rsidP="0083245C">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rsidR="00797783" w:rsidRDefault="00797783" w:rsidP="00797783">
      <w:pPr>
        <w:pStyle w:val="BodyText"/>
        <w:rPr>
          <w:rFonts w:ascii="Calibri" w:hAnsi="Calibri" w:cs="Calibri"/>
          <w:i/>
          <w:iCs/>
          <w:sz w:val="20"/>
          <w:szCs w:val="20"/>
        </w:rPr>
      </w:pPr>
      <w:r w:rsidRPr="00E34974">
        <w:rPr>
          <w:rFonts w:ascii="Calibri" w:hAnsi="Calibri" w:cs="Calibri"/>
          <w:i/>
          <w:iCs/>
          <w:sz w:val="20"/>
          <w:szCs w:val="20"/>
        </w:rPr>
        <w:t>This section of each lab will involve problems and software that will augment your understanding of concepts that are fundamental to Computer Science</w:t>
      </w:r>
      <w:r>
        <w:rPr>
          <w:rFonts w:ascii="Calibri" w:hAnsi="Calibri" w:cs="Calibri"/>
          <w:i/>
          <w:iCs/>
          <w:sz w:val="20"/>
          <w:szCs w:val="20"/>
        </w:rPr>
        <w:t>.</w:t>
      </w:r>
    </w:p>
    <w:p w:rsidR="00797783" w:rsidRDefault="00797783" w:rsidP="00797783">
      <w:pPr>
        <w:pStyle w:val="BodyText"/>
        <w:rPr>
          <w:rFonts w:ascii="Calibri" w:hAnsi="Calibri" w:cs="Calibri"/>
          <w:i/>
          <w:iCs/>
          <w:sz w:val="20"/>
          <w:szCs w:val="20"/>
        </w:rPr>
      </w:pPr>
    </w:p>
    <w:p w:rsidR="00797783" w:rsidRDefault="00797783" w:rsidP="00797783">
      <w:pPr>
        <w:pStyle w:val="BodyText"/>
        <w:rPr>
          <w:rFonts w:ascii="Calibri" w:hAnsi="Calibri" w:cs="Calibri"/>
          <w:sz w:val="20"/>
          <w:szCs w:val="20"/>
        </w:rPr>
      </w:pPr>
      <w:r>
        <w:rPr>
          <w:rFonts w:ascii="Calibri" w:hAnsi="Calibri" w:cs="Calibri"/>
          <w:sz w:val="20"/>
          <w:szCs w:val="20"/>
        </w:rPr>
        <w:t xml:space="preserve">You will be developing a program called “Sound Board” that allows the user to choose from a variety of manipulations of 1, 2, or 3 sounds.  </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Pr>
          <w:rFonts w:ascii="Calibri" w:hAnsi="Calibri" w:cs="Calibri"/>
          <w:sz w:val="20"/>
          <w:szCs w:val="20"/>
        </w:rPr>
        <w:t xml:space="preserve">This program has already been started so you just need to complete it so it includes the functionality described below.  Open the </w:t>
      </w:r>
      <w:r w:rsidRPr="005C7BF7">
        <w:rPr>
          <w:rFonts w:ascii="Calibri" w:hAnsi="Calibri" w:cs="Calibri"/>
          <w:sz w:val="20"/>
          <w:szCs w:val="20"/>
        </w:rPr>
        <w:t>lab7Enhancing.py</w:t>
      </w:r>
      <w:r>
        <w:rPr>
          <w:rFonts w:ascii="Calibri" w:hAnsi="Calibri" w:cs="Calibri"/>
          <w:sz w:val="20"/>
          <w:szCs w:val="20"/>
        </w:rPr>
        <w:t xml:space="preserve"> program provided</w:t>
      </w:r>
      <w:r w:rsidR="00B01EE5">
        <w:rPr>
          <w:rFonts w:ascii="Calibri" w:hAnsi="Calibri" w:cs="Calibri"/>
          <w:sz w:val="20"/>
          <w:szCs w:val="20"/>
        </w:rPr>
        <w:t xml:space="preserve"> and study it as you read this page; do not write any new code until you get to the next page of instructions</w:t>
      </w:r>
      <w:r>
        <w:rPr>
          <w:rFonts w:ascii="Calibri" w:hAnsi="Calibri" w:cs="Calibri"/>
          <w:sz w:val="20"/>
          <w:szCs w:val="20"/>
        </w:rPr>
        <w:t>.</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Pr>
          <w:rFonts w:ascii="Calibri" w:hAnsi="Calibri" w:cs="Calibri"/>
          <w:sz w:val="20"/>
          <w:szCs w:val="20"/>
        </w:rPr>
        <w:t xml:space="preserve">The program should first ask the user how many sounds he or she will be manipulating (1, 2, or 3).   </w:t>
      </w:r>
    </w:p>
    <w:p w:rsidR="00B01EE5" w:rsidRDefault="00B01EE5"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sidRPr="009B7FD0">
        <w:rPr>
          <w:rFonts w:ascii="Calibri" w:hAnsi="Calibri" w:cs="Calibri"/>
          <w:b/>
          <w:bCs/>
          <w:sz w:val="20"/>
          <w:szCs w:val="20"/>
          <w:u w:val="single"/>
        </w:rPr>
        <w:t>If the user entered “1” for number of sounds</w:t>
      </w:r>
      <w:r>
        <w:rPr>
          <w:rFonts w:ascii="Calibri" w:hAnsi="Calibri" w:cs="Calibri"/>
          <w:sz w:val="20"/>
          <w:szCs w:val="20"/>
        </w:rPr>
        <w:t xml:space="preserve">, then a function named processOneSound should be called (Hint: this function has been started but you need to complete it).  The processOnceSound function needs to get the name of the file and ask if the user wants to (1) reverse the sound or (2) double the sound’s frequency.  </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Pr>
          <w:rFonts w:ascii="Calibri" w:hAnsi="Calibri" w:cs="Calibri"/>
          <w:sz w:val="20"/>
          <w:szCs w:val="20"/>
        </w:rPr>
        <w:t>If the user entered “1”, then the program should create a reversed copy of the sound then play both sounds (Hint: the reverse function has been provided for you.  Do not change it.)</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Pr>
          <w:rFonts w:ascii="Calibri" w:hAnsi="Calibri" w:cs="Calibri"/>
          <w:sz w:val="20"/>
          <w:szCs w:val="20"/>
        </w:rPr>
        <w:t>If the user entered “2” (double the sound’s frequency), then the program should create a doubled-frequency copy of the sound then play both sound (Hint: the double function has been provided for you. Do not change it).</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sidRPr="009B7FD0">
        <w:rPr>
          <w:rFonts w:ascii="Calibri" w:hAnsi="Calibri" w:cs="Calibri"/>
          <w:b/>
          <w:bCs/>
          <w:sz w:val="20"/>
          <w:szCs w:val="20"/>
          <w:u w:val="single"/>
        </w:rPr>
        <w:t>If the user entered “</w:t>
      </w:r>
      <w:r>
        <w:rPr>
          <w:rFonts w:ascii="Calibri" w:hAnsi="Calibri" w:cs="Calibri"/>
          <w:b/>
          <w:bCs/>
          <w:sz w:val="20"/>
          <w:szCs w:val="20"/>
          <w:u w:val="single"/>
        </w:rPr>
        <w:t>2</w:t>
      </w:r>
      <w:r w:rsidRPr="009B7FD0">
        <w:rPr>
          <w:rFonts w:ascii="Calibri" w:hAnsi="Calibri" w:cs="Calibri"/>
          <w:b/>
          <w:bCs/>
          <w:sz w:val="20"/>
          <w:szCs w:val="20"/>
          <w:u w:val="single"/>
        </w:rPr>
        <w:t>” for number of sounds</w:t>
      </w:r>
      <w:r>
        <w:rPr>
          <w:rFonts w:ascii="Calibri" w:hAnsi="Calibri" w:cs="Calibri"/>
          <w:sz w:val="20"/>
          <w:szCs w:val="20"/>
        </w:rPr>
        <w:t>, then a new function named processTwoSounds should be called (Hint:  you need to create this function).  The processTwoSounds function needs to get the names of the 2 files then ask if the user wants to (1) mix the sounds or (2) interleave the sounds.</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Pr>
          <w:rFonts w:ascii="Calibri" w:hAnsi="Calibri" w:cs="Calibri"/>
          <w:sz w:val="20"/>
          <w:szCs w:val="20"/>
        </w:rPr>
        <w:t>If the user entered “1” (mix the sounds), then the program must ask for the percentage of each sound to use (two numbers adding up to 1), then create and play a new mixed sound (Hint: the makeMix function has been provided for you. Do not change it).</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Pr>
          <w:rFonts w:ascii="Calibri" w:hAnsi="Calibri" w:cs="Calibri"/>
          <w:sz w:val="20"/>
          <w:szCs w:val="20"/>
        </w:rPr>
        <w:t>If the user entered “2” (interleave the sounds), then the program will prompt the user to enter an interleaving interval (number of samples to take from each sound before going to the other sound).  The program will create a new sound and play that sound.  For example, if the user enters 5000, then the program will create and play a new sound consisting of the first 5000 samples of the first sound, then the first 5000 samples of the second sound, then the next 5000 samples of the first sound, etc (Hint: the interleave function has been provided for you but it</w:t>
      </w:r>
      <w:r w:rsidRPr="0014542D">
        <w:rPr>
          <w:rFonts w:ascii="Calibri" w:hAnsi="Calibri" w:cs="Calibri"/>
          <w:sz w:val="20"/>
          <w:szCs w:val="20"/>
        </w:rPr>
        <w:t xml:space="preserve"> assumes the interval is always 3000; you need to </w:t>
      </w:r>
      <w:r>
        <w:rPr>
          <w:rFonts w:ascii="Calibri" w:hAnsi="Calibri" w:cs="Calibri"/>
          <w:sz w:val="20"/>
          <w:szCs w:val="20"/>
        </w:rPr>
        <w:t xml:space="preserve">modify by adding a parameter </w:t>
      </w:r>
      <w:r w:rsidRPr="0014542D">
        <w:rPr>
          <w:rFonts w:ascii="Calibri" w:hAnsi="Calibri" w:cs="Calibri"/>
          <w:sz w:val="20"/>
          <w:szCs w:val="20"/>
        </w:rPr>
        <w:t>so that any interval can be used.</w:t>
      </w:r>
      <w:r>
        <w:rPr>
          <w:rFonts w:ascii="Calibri" w:hAnsi="Calibri" w:cs="Calibri"/>
          <w:sz w:val="20"/>
          <w:szCs w:val="20"/>
        </w:rPr>
        <w:t>)</w:t>
      </w:r>
    </w:p>
    <w:p w:rsidR="00797783" w:rsidRDefault="00797783" w:rsidP="00797783">
      <w:pPr>
        <w:pStyle w:val="BodyText"/>
        <w:rPr>
          <w:rFonts w:ascii="Calibri" w:hAnsi="Calibri" w:cs="Calibri"/>
          <w:sz w:val="20"/>
          <w:szCs w:val="20"/>
        </w:rPr>
      </w:pPr>
    </w:p>
    <w:p w:rsidR="00797783" w:rsidRDefault="00797783" w:rsidP="00797783">
      <w:pPr>
        <w:pStyle w:val="BodyText"/>
        <w:rPr>
          <w:rFonts w:ascii="Calibri" w:hAnsi="Calibri" w:cs="Calibri"/>
          <w:sz w:val="20"/>
          <w:szCs w:val="20"/>
        </w:rPr>
      </w:pPr>
      <w:r w:rsidRPr="009B7FD0">
        <w:rPr>
          <w:rFonts w:ascii="Calibri" w:hAnsi="Calibri" w:cs="Calibri"/>
          <w:b/>
          <w:bCs/>
          <w:sz w:val="20"/>
          <w:szCs w:val="20"/>
          <w:u w:val="single"/>
        </w:rPr>
        <w:t>If the user entered “</w:t>
      </w:r>
      <w:r>
        <w:rPr>
          <w:rFonts w:ascii="Calibri" w:hAnsi="Calibri" w:cs="Calibri"/>
          <w:b/>
          <w:bCs/>
          <w:sz w:val="20"/>
          <w:szCs w:val="20"/>
          <w:u w:val="single"/>
        </w:rPr>
        <w:t>3</w:t>
      </w:r>
      <w:r w:rsidRPr="009B7FD0">
        <w:rPr>
          <w:rFonts w:ascii="Calibri" w:hAnsi="Calibri" w:cs="Calibri"/>
          <w:b/>
          <w:bCs/>
          <w:sz w:val="20"/>
          <w:szCs w:val="20"/>
          <w:u w:val="single"/>
        </w:rPr>
        <w:t>” for number of sounds</w:t>
      </w:r>
      <w:r>
        <w:rPr>
          <w:rFonts w:ascii="Calibri" w:hAnsi="Calibri" w:cs="Calibri"/>
          <w:sz w:val="20"/>
          <w:szCs w:val="20"/>
        </w:rPr>
        <w:t>, then a new function named processThreeSounds should be called (Hint: you need to create this function). The processThreeSounds function needs to get the names of the 3 files then ask for the percentage of each sound to use (three numbers adding up to 1), then create and play the new mixed sound (Hint: you need to create a new makeMix3 function but it will be very similar to the makeMix function provided so you can use that as a guide.  makeMix mixes two sounds and your new makeMix3 function will mix three sounds).</w:t>
      </w:r>
    </w:p>
    <w:p w:rsidR="00797783" w:rsidRDefault="00797783" w:rsidP="00797783">
      <w:pPr>
        <w:pStyle w:val="BodyText"/>
        <w:rPr>
          <w:rFonts w:ascii="Calibri" w:hAnsi="Calibri" w:cs="Calibri"/>
          <w:sz w:val="20"/>
          <w:szCs w:val="20"/>
        </w:rPr>
      </w:pPr>
    </w:p>
    <w:p w:rsidR="00693B62" w:rsidRDefault="00542805" w:rsidP="0043472E">
      <w:pPr>
        <w:rPr>
          <w:rFonts w:ascii="Calibri" w:hAnsi="Calibri" w:cs="Calibri"/>
          <w:b/>
          <w:bCs/>
        </w:rPr>
      </w:pPr>
      <w:r>
        <w:rPr>
          <w:noProof/>
        </w:rPr>
        <w:pict>
          <v:shape id="_x0000_s1026" type="#_x0000_t75" style="position:absolute;margin-left:0;margin-top:2.6pt;width:21.9pt;height:22.5pt;z-index:251655168;visibility:visible">
            <v:imagedata r:id="rId8" o:title=""/>
            <w10:wrap type="square"/>
          </v:shape>
        </w:pict>
      </w:r>
      <w:r w:rsidR="00693B62">
        <w:rPr>
          <w:rFonts w:ascii="Calibri" w:hAnsi="Calibri" w:cs="Calibri"/>
          <w:b/>
          <w:bCs/>
        </w:rPr>
        <w:t xml:space="preserve"> </w:t>
      </w:r>
    </w:p>
    <w:p w:rsidR="00693B62" w:rsidRPr="0043472E" w:rsidRDefault="00693B62" w:rsidP="0043472E">
      <w:pPr>
        <w:pStyle w:val="ListParagraph"/>
        <w:ind w:left="0"/>
        <w:rPr>
          <w:rFonts w:ascii="Calibri" w:hAnsi="Calibri" w:cs="Calibri"/>
          <w:b/>
          <w:bCs/>
          <w:i/>
          <w:iCs/>
        </w:rPr>
      </w:pPr>
      <w:r>
        <w:rPr>
          <w:rFonts w:ascii="Calibri" w:hAnsi="Calibri" w:cs="Calibri"/>
          <w:b/>
          <w:bCs/>
          <w:i/>
          <w:iCs/>
        </w:rPr>
        <w:t>Complete the top-down design diagram on the worksheet.</w:t>
      </w:r>
    </w:p>
    <w:p w:rsidR="00693B62" w:rsidRDefault="00693B62" w:rsidP="00A05F51">
      <w:pPr>
        <w:pStyle w:val="BodyText"/>
        <w:rPr>
          <w:rFonts w:ascii="Calibri" w:hAnsi="Calibri" w:cs="Calibri"/>
          <w:i/>
          <w:iCs/>
          <w:sz w:val="20"/>
          <w:szCs w:val="20"/>
        </w:rPr>
      </w:pPr>
    </w:p>
    <w:p w:rsidR="00693B62" w:rsidRPr="00B01EE5" w:rsidRDefault="00693B62" w:rsidP="007B1F3F">
      <w:pPr>
        <w:pStyle w:val="BodyText"/>
        <w:rPr>
          <w:rFonts w:ascii="Calibri" w:hAnsi="Calibri" w:cs="Calibri"/>
          <w:color w:val="7030A0"/>
          <w:sz w:val="20"/>
          <w:szCs w:val="20"/>
        </w:rPr>
      </w:pPr>
      <w:r w:rsidRPr="00E1455A">
        <w:rPr>
          <w:rFonts w:ascii="Calibri" w:hAnsi="Calibri" w:cs="Calibri"/>
          <w:b/>
          <w:bCs/>
          <w:sz w:val="20"/>
          <w:szCs w:val="20"/>
        </w:rPr>
        <w:lastRenderedPageBreak/>
        <w:t>Copy</w:t>
      </w:r>
      <w:r w:rsidR="00624FFD">
        <w:rPr>
          <w:rFonts w:ascii="Calibri" w:hAnsi="Calibri" w:cs="Calibri"/>
          <w:sz w:val="20"/>
          <w:szCs w:val="20"/>
        </w:rPr>
        <w:t xml:space="preserve"> the file “lab</w:t>
      </w:r>
      <w:r w:rsidR="00CC71D9">
        <w:rPr>
          <w:rFonts w:ascii="Calibri" w:hAnsi="Calibri" w:cs="Calibri"/>
          <w:sz w:val="20"/>
          <w:szCs w:val="20"/>
        </w:rPr>
        <w:t>7</w:t>
      </w:r>
      <w:r>
        <w:rPr>
          <w:rFonts w:ascii="Calibri" w:hAnsi="Calibri" w:cs="Calibri"/>
          <w:sz w:val="20"/>
          <w:szCs w:val="20"/>
        </w:rPr>
        <w:t xml:space="preserve">Enhancing.py” from the proper folder in the common area into your own CSIS110 lab area.  </w:t>
      </w:r>
      <w:r w:rsidRPr="00E1455A">
        <w:rPr>
          <w:rFonts w:ascii="Calibri" w:hAnsi="Calibri" w:cs="Calibri"/>
          <w:b/>
          <w:bCs/>
          <w:sz w:val="20"/>
          <w:szCs w:val="20"/>
        </w:rPr>
        <w:t>Open</w:t>
      </w:r>
      <w:r>
        <w:rPr>
          <w:rFonts w:ascii="Calibri" w:hAnsi="Calibri" w:cs="Calibri"/>
          <w:sz w:val="20"/>
          <w:szCs w:val="20"/>
        </w:rPr>
        <w:t xml:space="preserve"> the file in JES.  Complete the program, remembering to include comments describing every function and a comment at the top with your names.  Some of the functions have been provided for you.  Your program should have one function for each box in the top-down design diagram on the worksheet, plus the copy and clip functions provided for you.  You may assume that the users only enter valid values.  Test your functions using sounds from Media Sources or any other sounds you like</w:t>
      </w:r>
      <w:r w:rsidRPr="00B01EE5">
        <w:rPr>
          <w:rFonts w:ascii="Calibri" w:hAnsi="Calibri" w:cs="Calibri"/>
          <w:color w:val="00B0F0"/>
          <w:sz w:val="20"/>
          <w:szCs w:val="20"/>
        </w:rPr>
        <w:t>.</w:t>
      </w:r>
      <w:r w:rsidR="00B01EE5" w:rsidRPr="00B01EE5">
        <w:rPr>
          <w:rFonts w:ascii="Calibri" w:hAnsi="Calibri" w:cs="Calibri"/>
          <w:color w:val="00B0F0"/>
          <w:sz w:val="20"/>
          <w:szCs w:val="20"/>
        </w:rPr>
        <w:t xml:space="preserve">  </w:t>
      </w:r>
      <w:r w:rsidR="00B01EE5" w:rsidRPr="00B01EE5">
        <w:rPr>
          <w:rFonts w:ascii="Calibri" w:hAnsi="Calibri" w:cs="Calibri"/>
          <w:color w:val="7030A0"/>
          <w:sz w:val="20"/>
          <w:szCs w:val="20"/>
        </w:rPr>
        <w:t>TIPS:  (1) To play 2 sounds, one after the other, use “blockingPlay” instead of “play”.  (2)  Complete “processOneSound” first before moving on to anything else.  (3)</w:t>
      </w:r>
      <w:r w:rsidR="00620697" w:rsidRPr="00B01EE5">
        <w:rPr>
          <w:rFonts w:ascii="Calibri" w:hAnsi="Calibri" w:cs="Calibri"/>
          <w:color w:val="7030A0"/>
          <w:sz w:val="20"/>
          <w:szCs w:val="20"/>
        </w:rPr>
        <w:t xml:space="preserve">  </w:t>
      </w:r>
      <w:r w:rsidR="00620697" w:rsidRPr="00B01EE5">
        <w:rPr>
          <w:rFonts w:ascii="Calibri" w:hAnsi="Calibri" w:cs="Calibri"/>
          <w:i/>
          <w:color w:val="7030A0"/>
          <w:sz w:val="20"/>
          <w:szCs w:val="20"/>
          <w:u w:val="single"/>
        </w:rPr>
        <w:t>Don’t forget, before you finish, to make the required changes to the “interleave” function as described in the comments for that function.</w:t>
      </w:r>
    </w:p>
    <w:p w:rsidR="00693B62" w:rsidRPr="00FB76AA" w:rsidRDefault="00693B62" w:rsidP="00BC26FD">
      <w:pPr>
        <w:pStyle w:val="BodyText"/>
        <w:rPr>
          <w:rFonts w:ascii="Calibri" w:hAnsi="Calibri" w:cs="Calibri"/>
          <w:i/>
          <w:iCs/>
          <w:sz w:val="20"/>
          <w:szCs w:val="20"/>
        </w:rPr>
      </w:pPr>
    </w:p>
    <w:p w:rsidR="00693B62" w:rsidRDefault="00542805" w:rsidP="00BC26FD">
      <w:pPr>
        <w:rPr>
          <w:rFonts w:ascii="Calibri" w:hAnsi="Calibri" w:cs="Calibri"/>
          <w:b/>
          <w:bCs/>
        </w:rPr>
      </w:pPr>
      <w:r>
        <w:rPr>
          <w:noProof/>
        </w:rPr>
        <w:pict>
          <v:shape id="_x0000_s1027" type="#_x0000_t75" style="position:absolute;margin-left:0;margin-top:2.6pt;width:21.9pt;height:22.5pt;z-index:251656192;visibility:visible">
            <v:imagedata r:id="rId8" o:title=""/>
            <w10:wrap type="square"/>
          </v:shape>
        </w:pict>
      </w:r>
      <w:r w:rsidR="00693B62">
        <w:rPr>
          <w:rFonts w:ascii="Calibri" w:hAnsi="Calibri" w:cs="Calibri"/>
          <w:b/>
          <w:bCs/>
        </w:rPr>
        <w:t xml:space="preserve"> </w:t>
      </w:r>
    </w:p>
    <w:p w:rsidR="00693B62" w:rsidRPr="0043472E" w:rsidRDefault="00624FFD" w:rsidP="00BC26FD">
      <w:pPr>
        <w:pStyle w:val="ListParagraph"/>
        <w:ind w:left="0"/>
        <w:rPr>
          <w:rFonts w:ascii="Calibri" w:hAnsi="Calibri" w:cs="Calibri"/>
          <w:b/>
          <w:bCs/>
          <w:i/>
          <w:iCs/>
        </w:rPr>
      </w:pPr>
      <w:r>
        <w:rPr>
          <w:rFonts w:ascii="Calibri" w:hAnsi="Calibri" w:cs="Calibri"/>
          <w:b/>
          <w:bCs/>
          <w:i/>
          <w:iCs/>
        </w:rPr>
        <w:t>Print your copy of “lab</w:t>
      </w:r>
      <w:r w:rsidR="00CC71D9">
        <w:rPr>
          <w:rFonts w:ascii="Calibri" w:hAnsi="Calibri" w:cs="Calibri"/>
          <w:b/>
          <w:bCs/>
          <w:i/>
          <w:iCs/>
        </w:rPr>
        <w:t>7</w:t>
      </w:r>
      <w:r w:rsidR="00693B62">
        <w:rPr>
          <w:rFonts w:ascii="Calibri" w:hAnsi="Calibri" w:cs="Calibri"/>
          <w:b/>
          <w:bCs/>
          <w:i/>
          <w:iCs/>
        </w:rPr>
        <w:t>Enhancing.py” and attach it to the worksheet.</w:t>
      </w:r>
    </w:p>
    <w:p w:rsidR="00D53330" w:rsidRDefault="00D53330" w:rsidP="007B1F3F">
      <w:pPr>
        <w:pStyle w:val="BodyText"/>
        <w:rPr>
          <w:rFonts w:ascii="Calibri" w:hAnsi="Calibri" w:cs="Calibri"/>
          <w:sz w:val="20"/>
          <w:szCs w:val="20"/>
        </w:rPr>
      </w:pPr>
    </w:p>
    <w:p w:rsidR="00D53330" w:rsidRPr="00D53330" w:rsidRDefault="00D53330" w:rsidP="00D53330"/>
    <w:p w:rsidR="00693B62" w:rsidRPr="00D53330" w:rsidRDefault="00693B62" w:rsidP="00D53330">
      <w:pPr>
        <w:pStyle w:val="BodyText"/>
        <w:rPr>
          <w:rFonts w:ascii="Calibri" w:hAnsi="Calibri" w:cs="Calibri"/>
          <w:sz w:val="20"/>
          <w:szCs w:val="20"/>
        </w:rPr>
      </w:pPr>
      <w:r w:rsidRPr="00D35113">
        <w:rPr>
          <w:rFonts w:ascii="Calibri" w:hAnsi="Calibri" w:cs="Calibri"/>
          <w:b/>
          <w:bCs/>
          <w:color w:val="015F0A"/>
          <w:sz w:val="28"/>
          <w:szCs w:val="28"/>
        </w:rPr>
        <w:t>Extending and Expanding:</w:t>
      </w:r>
    </w:p>
    <w:p w:rsidR="00693B62" w:rsidRPr="00E34974" w:rsidRDefault="00693B62" w:rsidP="00654A51">
      <w:pPr>
        <w:pStyle w:val="BodyText"/>
        <w:rPr>
          <w:rFonts w:ascii="Calibri" w:hAnsi="Calibri" w:cs="Calibri"/>
          <w:i/>
          <w:iCs/>
          <w:sz w:val="20"/>
          <w:szCs w:val="20"/>
        </w:rPr>
      </w:pPr>
      <w:r w:rsidRPr="00E34974">
        <w:rPr>
          <w:rFonts w:ascii="Calibri" w:hAnsi="Calibri" w:cs="Calibri"/>
          <w:i/>
          <w:iCs/>
          <w:sz w:val="20"/>
          <w:szCs w:val="20"/>
        </w:rPr>
        <w:t xml:space="preserve">This section of each lab will involve using </w:t>
      </w:r>
      <w:r>
        <w:rPr>
          <w:rFonts w:ascii="Calibri" w:hAnsi="Calibri" w:cs="Calibri"/>
          <w:i/>
          <w:iCs/>
          <w:sz w:val="20"/>
          <w:szCs w:val="20"/>
        </w:rPr>
        <w:t>Python</w:t>
      </w:r>
      <w:r w:rsidRPr="00E34974">
        <w:rPr>
          <w:rFonts w:ascii="Calibri" w:hAnsi="Calibri" w:cs="Calibri"/>
          <w:i/>
          <w:iCs/>
          <w:sz w:val="20"/>
          <w:szCs w:val="20"/>
        </w:rPr>
        <w:t xml:space="preserve"> to answer questions and solve problems.</w:t>
      </w:r>
    </w:p>
    <w:p w:rsidR="00693B62" w:rsidRPr="00CF7AE9" w:rsidRDefault="00693B62" w:rsidP="00654A51">
      <w:pPr>
        <w:rPr>
          <w:rFonts w:ascii="Calibri" w:hAnsi="Calibri" w:cs="Calibri"/>
        </w:rPr>
      </w:pPr>
    </w:p>
    <w:p w:rsidR="00693B62" w:rsidRDefault="00542805" w:rsidP="000C28E3">
      <w:pPr>
        <w:pStyle w:val="BodyText"/>
        <w:rPr>
          <w:rFonts w:ascii="Calibri" w:hAnsi="Calibri" w:cs="Calibri"/>
          <w:sz w:val="20"/>
          <w:szCs w:val="20"/>
        </w:rPr>
      </w:pPr>
      <w:r>
        <w:rPr>
          <w:rFonts w:ascii="Calibri" w:hAnsi="Calibri" w:cs="Calibri"/>
          <w:sz w:val="20"/>
          <w:szCs w:val="20"/>
        </w:rPr>
        <w:t>A</w:t>
      </w:r>
      <w:bookmarkStart w:id="0" w:name="_GoBack"/>
      <w:bookmarkEnd w:id="0"/>
      <w:r w:rsidR="00693B62">
        <w:rPr>
          <w:rFonts w:ascii="Calibri" w:hAnsi="Calibri" w:cs="Calibri"/>
          <w:sz w:val="20"/>
          <w:szCs w:val="20"/>
        </w:rPr>
        <w:t>dd another option to your program that allows a new action with 3 sound files:  it will produce a new sound that starts with ½ second of the first sound, then mixes in the 2</w:t>
      </w:r>
      <w:r w:rsidR="00693B62" w:rsidRPr="000C28E3">
        <w:rPr>
          <w:rFonts w:ascii="Calibri" w:hAnsi="Calibri" w:cs="Calibri"/>
          <w:sz w:val="20"/>
          <w:szCs w:val="20"/>
          <w:vertAlign w:val="superscript"/>
        </w:rPr>
        <w:t>nd</w:t>
      </w:r>
      <w:r w:rsidR="00693B62">
        <w:rPr>
          <w:rFonts w:ascii="Calibri" w:hAnsi="Calibri" w:cs="Calibri"/>
          <w:sz w:val="20"/>
          <w:szCs w:val="20"/>
        </w:rPr>
        <w:t xml:space="preserve"> sound</w:t>
      </w:r>
      <w:r w:rsidR="00334BCA">
        <w:rPr>
          <w:rFonts w:ascii="Calibri" w:hAnsi="Calibri" w:cs="Calibri"/>
          <w:sz w:val="20"/>
          <w:szCs w:val="20"/>
        </w:rPr>
        <w:t xml:space="preserve"> (from its beginning) </w:t>
      </w:r>
      <w:r w:rsidR="00693B62">
        <w:rPr>
          <w:rFonts w:ascii="Calibri" w:hAnsi="Calibri" w:cs="Calibri"/>
          <w:sz w:val="20"/>
          <w:szCs w:val="20"/>
        </w:rPr>
        <w:t xml:space="preserve"> for ½ second, then mixes in the 3</w:t>
      </w:r>
      <w:r w:rsidR="00693B62" w:rsidRPr="000C28E3">
        <w:rPr>
          <w:rFonts w:ascii="Calibri" w:hAnsi="Calibri" w:cs="Calibri"/>
          <w:sz w:val="20"/>
          <w:szCs w:val="20"/>
          <w:vertAlign w:val="superscript"/>
        </w:rPr>
        <w:t>rd</w:t>
      </w:r>
      <w:r w:rsidR="00693B62">
        <w:rPr>
          <w:rFonts w:ascii="Calibri" w:hAnsi="Calibri" w:cs="Calibri"/>
          <w:sz w:val="20"/>
          <w:szCs w:val="20"/>
        </w:rPr>
        <w:t xml:space="preserve"> sound</w:t>
      </w:r>
      <w:r w:rsidR="00334BCA">
        <w:rPr>
          <w:rFonts w:ascii="Calibri" w:hAnsi="Calibri" w:cs="Calibri"/>
          <w:sz w:val="20"/>
          <w:szCs w:val="20"/>
        </w:rPr>
        <w:t xml:space="preserve"> (from its beginning), at which point all three sounds should continue to play, mixed, until the end of one of them is reached.</w:t>
      </w:r>
      <w:r w:rsidR="003E7E1C">
        <w:rPr>
          <w:rFonts w:ascii="Calibri" w:hAnsi="Calibri" w:cs="Calibri"/>
          <w:sz w:val="20"/>
          <w:szCs w:val="20"/>
        </w:rPr>
        <w:t xml:space="preserve">  You can visualize it like this:</w:t>
      </w:r>
    </w:p>
    <w:p w:rsidR="003E7E1C" w:rsidRDefault="003E7E1C" w:rsidP="000C28E3">
      <w:pPr>
        <w:pStyle w:val="BodyText"/>
        <w:rPr>
          <w:rFonts w:ascii="Calibri" w:hAnsi="Calibri" w:cs="Calibri"/>
          <w:sz w:val="20"/>
          <w:szCs w:val="20"/>
        </w:rPr>
      </w:pPr>
    </w:p>
    <w:p w:rsidR="003E7E1C" w:rsidRDefault="00542805" w:rsidP="000C28E3">
      <w:pPr>
        <w:pStyle w:val="BodyText"/>
        <w:rPr>
          <w:rFonts w:ascii="Calibri" w:hAnsi="Calibri" w:cs="Calibri"/>
          <w:sz w:val="20"/>
          <w:szCs w:val="20"/>
        </w:rPr>
      </w:pPr>
      <w:r>
        <w:rPr>
          <w:rFonts w:ascii="Calibri" w:hAnsi="Calibri" w:cs="Calibri"/>
          <w:noProof/>
          <w:sz w:val="20"/>
          <w:szCs w:val="20"/>
        </w:rPr>
        <w:pict>
          <v:rect id="_x0000_s1032" style="position:absolute;margin-left:69.75pt;margin-top:1.65pt;width:219pt;height:16.5pt;z-index:251659264">
            <v:textbox>
              <w:txbxContent>
                <w:p w:rsidR="003E7E1C" w:rsidRDefault="003E7E1C">
                  <w:r>
                    <w:t>sound 1</w:t>
                  </w:r>
                </w:p>
              </w:txbxContent>
            </v:textbox>
          </v:rect>
        </w:pict>
      </w:r>
    </w:p>
    <w:p w:rsidR="003E7E1C" w:rsidRDefault="00542805" w:rsidP="000C28E3">
      <w:pPr>
        <w:pStyle w:val="BodyText"/>
        <w:rPr>
          <w:rFonts w:ascii="Calibri" w:hAnsi="Calibri" w:cs="Calibri"/>
          <w:sz w:val="20"/>
          <w:szCs w:val="20"/>
        </w:rPr>
      </w:pPr>
      <w:r>
        <w:rPr>
          <w:rFonts w:ascii="Calibri" w:hAnsi="Calibri" w:cs="Calibri"/>
          <w:noProof/>
          <w:sz w:val="20"/>
          <w:szCs w:val="20"/>
        </w:rPr>
        <w:pict>
          <v:rect id="_x0000_s1033" style="position:absolute;margin-left:98.25pt;margin-top:5.95pt;width:190.5pt;height:16.5pt;z-index:251660288">
            <v:textbox>
              <w:txbxContent>
                <w:p w:rsidR="003E7E1C" w:rsidRDefault="003E7E1C">
                  <w:r>
                    <w:t>sound 2</w:t>
                  </w:r>
                </w:p>
              </w:txbxContent>
            </v:textbox>
          </v:rect>
        </w:pict>
      </w:r>
    </w:p>
    <w:p w:rsidR="003E7E1C" w:rsidRDefault="00542805" w:rsidP="000C28E3">
      <w:pPr>
        <w:pStyle w:val="BodyText"/>
        <w:rPr>
          <w:rFonts w:ascii="Calibri" w:hAnsi="Calibri" w:cs="Calibri"/>
          <w:sz w:val="20"/>
          <w:szCs w:val="20"/>
        </w:rPr>
      </w:pPr>
      <w:r>
        <w:rPr>
          <w:rFonts w:ascii="Calibri" w:hAnsi="Calibri" w:cs="Calibri"/>
          <w:noProof/>
          <w:sz w:val="20"/>
          <w:szCs w:val="20"/>
        </w:rPr>
        <w:pict>
          <v:rect id="_x0000_s1034" style="position:absolute;margin-left:123.75pt;margin-top:10.25pt;width:165pt;height:16.5pt;z-index:251661312">
            <v:textbox>
              <w:txbxContent>
                <w:p w:rsidR="003E7E1C" w:rsidRDefault="003E7E1C">
                  <w:r>
                    <w:t>sound 3</w:t>
                  </w:r>
                </w:p>
              </w:txbxContent>
            </v:textbox>
          </v:rect>
        </w:pict>
      </w:r>
    </w:p>
    <w:p w:rsidR="003E7E1C" w:rsidRDefault="003E7E1C" w:rsidP="000C28E3">
      <w:pPr>
        <w:pStyle w:val="BodyText"/>
        <w:rPr>
          <w:rFonts w:ascii="Calibri" w:hAnsi="Calibri" w:cs="Calibri"/>
          <w:sz w:val="20"/>
          <w:szCs w:val="20"/>
        </w:rPr>
      </w:pPr>
    </w:p>
    <w:p w:rsidR="003E7E1C" w:rsidRPr="000C28E3" w:rsidRDefault="003E7E1C" w:rsidP="000C28E3">
      <w:pPr>
        <w:pStyle w:val="BodyText"/>
        <w:rPr>
          <w:rFonts w:ascii="Calibri" w:hAnsi="Calibri" w:cs="Calibri"/>
          <w:sz w:val="20"/>
          <w:szCs w:val="20"/>
        </w:rPr>
      </w:pPr>
    </w:p>
    <w:p w:rsidR="00693B62" w:rsidRPr="00FB76AA" w:rsidRDefault="00693B62" w:rsidP="00344CDB">
      <w:pPr>
        <w:pStyle w:val="BodyText"/>
        <w:rPr>
          <w:rFonts w:ascii="Calibri" w:hAnsi="Calibri" w:cs="Calibri"/>
          <w:i/>
          <w:iCs/>
          <w:sz w:val="20"/>
          <w:szCs w:val="20"/>
        </w:rPr>
      </w:pPr>
    </w:p>
    <w:p w:rsidR="00693B62" w:rsidRDefault="00542805" w:rsidP="00344CDB">
      <w:pPr>
        <w:rPr>
          <w:rFonts w:ascii="Calibri" w:hAnsi="Calibri" w:cs="Calibri"/>
          <w:b/>
          <w:bCs/>
        </w:rPr>
      </w:pPr>
      <w:r>
        <w:rPr>
          <w:noProof/>
        </w:rPr>
        <w:pict>
          <v:shape id="_x0000_s1028" type="#_x0000_t75" style="position:absolute;margin-left:0;margin-top:2.6pt;width:21.9pt;height:22.5pt;z-index:251658240;visibility:visible">
            <v:imagedata r:id="rId8" o:title=""/>
            <w10:wrap type="square"/>
          </v:shape>
        </w:pict>
      </w:r>
      <w:r w:rsidR="00693B62">
        <w:rPr>
          <w:rFonts w:ascii="Calibri" w:hAnsi="Calibri" w:cs="Calibri"/>
          <w:b/>
          <w:bCs/>
        </w:rPr>
        <w:t xml:space="preserve"> </w:t>
      </w:r>
    </w:p>
    <w:p w:rsidR="00693B62" w:rsidRPr="0043472E" w:rsidRDefault="00624FFD" w:rsidP="00344CDB">
      <w:pPr>
        <w:pStyle w:val="ListParagraph"/>
        <w:ind w:left="0"/>
        <w:rPr>
          <w:rFonts w:ascii="Calibri" w:hAnsi="Calibri" w:cs="Calibri"/>
          <w:b/>
          <w:bCs/>
          <w:i/>
          <w:iCs/>
        </w:rPr>
      </w:pPr>
      <w:r>
        <w:rPr>
          <w:rFonts w:ascii="Calibri" w:hAnsi="Calibri" w:cs="Calibri"/>
          <w:b/>
          <w:bCs/>
          <w:i/>
          <w:iCs/>
        </w:rPr>
        <w:t xml:space="preserve">Print your </w:t>
      </w:r>
      <w:r w:rsidR="00714EF0">
        <w:rPr>
          <w:rFonts w:ascii="Calibri" w:hAnsi="Calibri" w:cs="Calibri"/>
          <w:b/>
          <w:bCs/>
          <w:i/>
          <w:iCs/>
        </w:rPr>
        <w:t xml:space="preserve">new </w:t>
      </w:r>
      <w:r>
        <w:rPr>
          <w:rFonts w:ascii="Calibri" w:hAnsi="Calibri" w:cs="Calibri"/>
          <w:b/>
          <w:bCs/>
          <w:i/>
          <w:iCs/>
        </w:rPr>
        <w:t>copy of “lab</w:t>
      </w:r>
      <w:r w:rsidR="00CC71D9">
        <w:rPr>
          <w:rFonts w:ascii="Calibri" w:hAnsi="Calibri" w:cs="Calibri"/>
          <w:b/>
          <w:bCs/>
          <w:i/>
          <w:iCs/>
        </w:rPr>
        <w:t>7</w:t>
      </w:r>
      <w:r w:rsidR="00693B62">
        <w:rPr>
          <w:rFonts w:ascii="Calibri" w:hAnsi="Calibri" w:cs="Calibri"/>
          <w:b/>
          <w:bCs/>
          <w:i/>
          <w:iCs/>
        </w:rPr>
        <w:t>Enhancing.py” and attach it to the worksheet.</w:t>
      </w:r>
    </w:p>
    <w:p w:rsidR="00693B62" w:rsidRDefault="00693B62">
      <w:pPr>
        <w:rPr>
          <w:rFonts w:ascii="Calibri" w:hAnsi="Calibri" w:cs="Calibri"/>
          <w:noProof/>
        </w:rPr>
      </w:pPr>
    </w:p>
    <w:p w:rsidR="00693B62" w:rsidRPr="00D35113" w:rsidRDefault="00693B62">
      <w:pPr>
        <w:rPr>
          <w:rFonts w:ascii="Calibri" w:hAnsi="Calibri" w:cs="Calibri"/>
          <w:b/>
          <w:bCs/>
          <w:color w:val="015F0A"/>
          <w:sz w:val="28"/>
          <w:szCs w:val="28"/>
        </w:rPr>
      </w:pPr>
      <w:r w:rsidRPr="00D35113">
        <w:rPr>
          <w:rFonts w:ascii="Calibri" w:hAnsi="Calibri" w:cs="Calibri"/>
          <w:b/>
          <w:bCs/>
          <w:color w:val="015F0A"/>
          <w:sz w:val="28"/>
          <w:szCs w:val="28"/>
        </w:rPr>
        <w:t>Reflection:</w:t>
      </w:r>
      <w:r>
        <w:rPr>
          <w:rFonts w:ascii="Calibri" w:hAnsi="Calibri" w:cs="Calibri"/>
          <w:b/>
          <w:bCs/>
          <w:color w:val="015F0A"/>
          <w:sz w:val="28"/>
          <w:szCs w:val="28"/>
        </w:rPr>
        <w:t xml:space="preserve"> </w:t>
      </w:r>
    </w:p>
    <w:p w:rsidR="00693B62" w:rsidRPr="009C0BFC" w:rsidRDefault="00693B62" w:rsidP="009C0BFC">
      <w:pPr>
        <w:pStyle w:val="BodyText"/>
        <w:rPr>
          <w:rFonts w:ascii="Calibri" w:hAnsi="Calibri" w:cs="Calibri"/>
          <w:b/>
          <w:bCs/>
          <w:i/>
          <w:iCs/>
          <w:noProof/>
          <w:sz w:val="20"/>
          <w:szCs w:val="20"/>
        </w:rPr>
      </w:pPr>
      <w:r w:rsidRPr="00E34974">
        <w:rPr>
          <w:rFonts w:ascii="Calibri" w:hAnsi="Calibri" w:cs="Calibri"/>
          <w:i/>
          <w:iCs/>
          <w:sz w:val="20"/>
          <w:szCs w:val="20"/>
        </w:rPr>
        <w:t xml:space="preserve">The discussion questions in this section of each lab are meant to make you think critically and creatively about some of the things you did earlier in the lab.  Your answers to these questions must not be written on the lab </w:t>
      </w:r>
      <w:r>
        <w:rPr>
          <w:rFonts w:ascii="Calibri" w:hAnsi="Calibri" w:cs="Calibri"/>
          <w:i/>
          <w:iCs/>
          <w:sz w:val="20"/>
          <w:szCs w:val="20"/>
        </w:rPr>
        <w:t>worksheet</w:t>
      </w:r>
      <w:r w:rsidRPr="00E34974">
        <w:rPr>
          <w:rFonts w:ascii="Calibri" w:hAnsi="Calibri" w:cs="Calibri"/>
          <w:i/>
          <w:iCs/>
          <w:sz w:val="20"/>
          <w:szCs w:val="20"/>
        </w:rPr>
        <w:t xml:space="preserve">, but on separate sheets of paper attached to the end of your lab </w:t>
      </w:r>
      <w:r>
        <w:rPr>
          <w:rFonts w:ascii="Calibri" w:hAnsi="Calibri" w:cs="Calibri"/>
          <w:i/>
          <w:iCs/>
          <w:sz w:val="20"/>
          <w:szCs w:val="20"/>
        </w:rPr>
        <w:t>worksheet</w:t>
      </w:r>
      <w:r w:rsidRPr="00E34974">
        <w:rPr>
          <w:rFonts w:ascii="Calibri" w:hAnsi="Calibri" w:cs="Calibri"/>
          <w:i/>
          <w:iCs/>
          <w:sz w:val="20"/>
          <w:szCs w:val="20"/>
        </w:rPr>
        <w:t xml:space="preserve">.  Your answers must </w:t>
      </w:r>
      <w:r>
        <w:rPr>
          <w:rFonts w:ascii="Calibri" w:hAnsi="Calibri" w:cs="Calibri"/>
          <w:i/>
          <w:iCs/>
          <w:sz w:val="20"/>
          <w:szCs w:val="20"/>
        </w:rPr>
        <w:t xml:space="preserve">be typed (not </w:t>
      </w:r>
      <w:r w:rsidRPr="00E34974">
        <w:rPr>
          <w:rFonts w:ascii="Calibri" w:hAnsi="Calibri" w:cs="Calibri"/>
          <w:i/>
          <w:iCs/>
          <w:sz w:val="20"/>
          <w:szCs w:val="20"/>
        </w:rPr>
        <w:t xml:space="preserve"> handwritten</w:t>
      </w:r>
      <w:r>
        <w:rPr>
          <w:rFonts w:ascii="Calibri" w:hAnsi="Calibri" w:cs="Calibri"/>
          <w:i/>
          <w:iCs/>
          <w:sz w:val="20"/>
          <w:szCs w:val="20"/>
        </w:rPr>
        <w:t>)</w:t>
      </w:r>
      <w:r w:rsidRPr="00E34974">
        <w:rPr>
          <w:rFonts w:ascii="Calibri" w:hAnsi="Calibri" w:cs="Calibri"/>
          <w:i/>
          <w:iCs/>
          <w:sz w:val="20"/>
          <w:szCs w:val="20"/>
        </w:rPr>
        <w:t>, and you will be graded on all aspects of your answer (correctness, use of proper terminology, readability, use of complete sentences only, etc.).  In general you are expected to write at least one or two paragraphs in answer to each question.</w:t>
      </w:r>
    </w:p>
    <w:p w:rsidR="00693B62" w:rsidRDefault="00693B62">
      <w:pPr>
        <w:rPr>
          <w:rFonts w:ascii="Calibri" w:hAnsi="Calibri" w:cs="Calibri"/>
        </w:rPr>
      </w:pPr>
    </w:p>
    <w:p w:rsidR="00693B62" w:rsidRDefault="00693B62">
      <w:pPr>
        <w:rPr>
          <w:rFonts w:ascii="Calibri" w:hAnsi="Calibri" w:cs="Calibri"/>
        </w:rPr>
      </w:pPr>
    </w:p>
    <w:p w:rsidR="00693B62" w:rsidRDefault="00542805" w:rsidP="004D221A">
      <w:pPr>
        <w:ind w:left="720"/>
        <w:rPr>
          <w:rFonts w:ascii="Calibri" w:hAnsi="Calibri" w:cs="Calibri"/>
        </w:rPr>
      </w:pPr>
      <w:r>
        <w:rPr>
          <w:noProof/>
        </w:rPr>
        <w:pict>
          <v:shape id="_x0000_s1029" type="#_x0000_t75" style="position:absolute;left:0;text-align:left;margin-left:-5pt;margin-top:6.2pt;width:21.9pt;height:22.5pt;z-index:251654144;visibility:visible">
            <v:imagedata r:id="rId8" o:title=""/>
            <w10:wrap type="square"/>
            <w10:anchorlock/>
          </v:shape>
        </w:pict>
      </w:r>
      <w:r w:rsidR="00693B62" w:rsidRPr="004D221A">
        <w:rPr>
          <w:rFonts w:ascii="Calibri" w:hAnsi="Calibri" w:cs="Calibri"/>
        </w:rPr>
        <w:t xml:space="preserve">In </w:t>
      </w:r>
      <w:r w:rsidR="00693B62">
        <w:rPr>
          <w:rFonts w:ascii="Calibri" w:hAnsi="Calibri" w:cs="Calibri"/>
        </w:rPr>
        <w:t>this lab</w:t>
      </w:r>
      <w:r w:rsidR="00693B62" w:rsidRPr="004D221A">
        <w:rPr>
          <w:rFonts w:ascii="Calibri" w:hAnsi="Calibri" w:cs="Calibri"/>
        </w:rPr>
        <w:t xml:space="preserve"> you developed programs using </w:t>
      </w:r>
      <w:r w:rsidR="00693B62">
        <w:rPr>
          <w:rFonts w:ascii="Calibri" w:hAnsi="Calibri" w:cs="Calibri"/>
        </w:rPr>
        <w:t>many</w:t>
      </w:r>
      <w:r w:rsidR="00693B62" w:rsidRPr="004D221A">
        <w:rPr>
          <w:rFonts w:ascii="Calibri" w:hAnsi="Calibri" w:cs="Calibri"/>
        </w:rPr>
        <w:t xml:space="preserve"> function</w:t>
      </w:r>
      <w:r w:rsidR="00693B62">
        <w:rPr>
          <w:rFonts w:ascii="Calibri" w:hAnsi="Calibri" w:cs="Calibri"/>
        </w:rPr>
        <w:t>s</w:t>
      </w:r>
      <w:r w:rsidR="00693B62" w:rsidRPr="004D221A">
        <w:rPr>
          <w:rFonts w:ascii="Calibri" w:hAnsi="Calibri" w:cs="Calibri"/>
        </w:rPr>
        <w:t xml:space="preserve">.  What were the advantages to using multiple functions instead of writing just one big </w:t>
      </w:r>
      <w:r w:rsidR="00693B62">
        <w:rPr>
          <w:rFonts w:ascii="Calibri" w:hAnsi="Calibri" w:cs="Calibri"/>
        </w:rPr>
        <w:t>function</w:t>
      </w:r>
      <w:r w:rsidR="00693B62" w:rsidRPr="004D221A">
        <w:rPr>
          <w:rFonts w:ascii="Calibri" w:hAnsi="Calibri" w:cs="Calibri"/>
        </w:rPr>
        <w:t xml:space="preserve"> for the whole program?  Be specific and thorough, listing as many advantages as you can, considering both the process of writing the program and what might happen with the programs</w:t>
      </w:r>
      <w:r w:rsidR="00693B62">
        <w:rPr>
          <w:rFonts w:ascii="Calibri" w:hAnsi="Calibri" w:cs="Calibri"/>
        </w:rPr>
        <w:t xml:space="preserve"> and functions later.  Also include any disadvantages you may have noticed.</w:t>
      </w:r>
    </w:p>
    <w:p w:rsidR="00693B62" w:rsidRDefault="00693B62" w:rsidP="004D221A">
      <w:pPr>
        <w:ind w:left="720"/>
        <w:rPr>
          <w:rFonts w:ascii="Calibri" w:hAnsi="Calibri" w:cs="Calibri"/>
        </w:rPr>
      </w:pPr>
    </w:p>
    <w:p w:rsidR="00693B62" w:rsidRDefault="00693B62" w:rsidP="00F57672">
      <w:pPr>
        <w:rPr>
          <w:rFonts w:ascii="Calibri" w:hAnsi="Calibri" w:cs="Calibri"/>
        </w:rPr>
      </w:pPr>
    </w:p>
    <w:p w:rsidR="00693B62" w:rsidRPr="004D221A" w:rsidRDefault="00542805" w:rsidP="00F57672">
      <w:pPr>
        <w:ind w:left="720"/>
        <w:rPr>
          <w:rFonts w:ascii="Calibri" w:hAnsi="Calibri" w:cs="Calibri"/>
          <w:noProof/>
        </w:rPr>
      </w:pPr>
      <w:r>
        <w:rPr>
          <w:noProof/>
        </w:rPr>
        <w:pict>
          <v:shape id="_x0000_s1030" type="#_x0000_t75" style="position:absolute;left:0;text-align:left;margin-left:-5pt;margin-top:6.2pt;width:21.9pt;height:22.5pt;z-index:251657216;visibility:visible">
            <v:imagedata r:id="rId8" o:title=""/>
            <w10:wrap type="square"/>
            <w10:anchorlock/>
          </v:shape>
        </w:pict>
      </w:r>
      <w:r w:rsidR="00693B62">
        <w:rPr>
          <w:rFonts w:ascii="Calibri" w:hAnsi="Calibri" w:cs="Calibri"/>
        </w:rPr>
        <w:t>Your program is not very user-friendly:  for example, it only works properly when the user enters valid data; it does not give the user enough help or feedback; etc.  If you were going to “release” this program for the general public to use, describe the changes you would make to make it more complete and professional.  Try to think of all aspects of a user’s interaction with the program in your answer, and as always, be detailed and thorough.</w:t>
      </w:r>
    </w:p>
    <w:sectPr w:rsidR="00693B62" w:rsidRPr="004D221A" w:rsidSect="00525266">
      <w:footerReference w:type="default" r:id="rId9"/>
      <w:pgSz w:w="12240" w:h="15840"/>
      <w:pgMar w:top="990" w:right="1440" w:bottom="4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39B" w:rsidRDefault="0006339B">
      <w:r>
        <w:separator/>
      </w:r>
    </w:p>
  </w:endnote>
  <w:endnote w:type="continuationSeparator" w:id="0">
    <w:p w:rsidR="0006339B" w:rsidRDefault="0006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99F" w:rsidRDefault="00A26797">
    <w:pPr>
      <w:pStyle w:val="Footer"/>
      <w:framePr w:wrap="auto" w:vAnchor="text" w:hAnchor="margin" w:xAlign="center" w:y="1"/>
      <w:rPr>
        <w:rStyle w:val="PageNumber"/>
      </w:rPr>
    </w:pPr>
    <w:r>
      <w:rPr>
        <w:rStyle w:val="PageNumber"/>
      </w:rPr>
      <w:fldChar w:fldCharType="begin"/>
    </w:r>
    <w:r w:rsidR="0086799F">
      <w:rPr>
        <w:rStyle w:val="PageNumber"/>
      </w:rPr>
      <w:instrText xml:space="preserve">PAGE  </w:instrText>
    </w:r>
    <w:r>
      <w:rPr>
        <w:rStyle w:val="PageNumber"/>
      </w:rPr>
      <w:fldChar w:fldCharType="separate"/>
    </w:r>
    <w:r w:rsidR="00542805">
      <w:rPr>
        <w:rStyle w:val="PageNumber"/>
        <w:noProof/>
      </w:rPr>
      <w:t>3</w:t>
    </w:r>
    <w:r>
      <w:rPr>
        <w:rStyle w:val="PageNumber"/>
      </w:rPr>
      <w:fldChar w:fldCharType="end"/>
    </w:r>
  </w:p>
  <w:p w:rsidR="000B2CE8" w:rsidRDefault="00740EFF">
    <w:pPr>
      <w:pStyle w:val="Footer"/>
    </w:pPr>
    <w:r>
      <w:t xml:space="preserve">CSIS110-Python: Lab </w:t>
    </w:r>
    <w:r w:rsidR="00332D53">
      <w:t>7</w:t>
    </w:r>
  </w:p>
  <w:p w:rsidR="0086799F" w:rsidRDefault="00867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39B" w:rsidRDefault="0006339B">
      <w:r>
        <w:separator/>
      </w:r>
    </w:p>
  </w:footnote>
  <w:footnote w:type="continuationSeparator" w:id="0">
    <w:p w:rsidR="0006339B" w:rsidRDefault="00063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0B11"/>
    <w:multiLevelType w:val="singleLevel"/>
    <w:tmpl w:val="5E149896"/>
    <w:lvl w:ilvl="0">
      <w:start w:val="1"/>
      <w:numFmt w:val="lowerLetter"/>
      <w:lvlText w:val="%1."/>
      <w:lvlJc w:val="left"/>
      <w:pPr>
        <w:tabs>
          <w:tab w:val="num" w:pos="1080"/>
        </w:tabs>
        <w:ind w:left="1080" w:hanging="360"/>
      </w:pPr>
      <w:rPr>
        <w:rFonts w:hint="default"/>
      </w:rPr>
    </w:lvl>
  </w:abstractNum>
  <w:abstractNum w:abstractNumId="1" w15:restartNumberingAfterBreak="0">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15:restartNumberingAfterBreak="0">
    <w:nsid w:val="081003DB"/>
    <w:multiLevelType w:val="singleLevel"/>
    <w:tmpl w:val="3E36F2DE"/>
    <w:lvl w:ilvl="0">
      <w:start w:val="1"/>
      <w:numFmt w:val="lowerLetter"/>
      <w:lvlText w:val="%1."/>
      <w:lvlJc w:val="left"/>
      <w:pPr>
        <w:tabs>
          <w:tab w:val="num" w:pos="1080"/>
        </w:tabs>
        <w:ind w:left="1080" w:hanging="360"/>
      </w:pPr>
      <w:rPr>
        <w:rFonts w:hint="default"/>
      </w:rPr>
    </w:lvl>
  </w:abstractNum>
  <w:abstractNum w:abstractNumId="3" w15:restartNumberingAfterBreak="0">
    <w:nsid w:val="0A8E0F39"/>
    <w:multiLevelType w:val="singleLevel"/>
    <w:tmpl w:val="7A2692A2"/>
    <w:lvl w:ilvl="0">
      <w:start w:val="1"/>
      <w:numFmt w:val="lowerLetter"/>
      <w:lvlText w:val="%1."/>
      <w:lvlJc w:val="left"/>
      <w:pPr>
        <w:tabs>
          <w:tab w:val="num" w:pos="1080"/>
        </w:tabs>
        <w:ind w:left="1080" w:hanging="360"/>
      </w:pPr>
      <w:rPr>
        <w:rFonts w:hint="default"/>
      </w:rPr>
    </w:lvl>
  </w:abstractNum>
  <w:abstractNum w:abstractNumId="4" w15:restartNumberingAfterBreak="0">
    <w:nsid w:val="0F020230"/>
    <w:multiLevelType w:val="singleLevel"/>
    <w:tmpl w:val="2D488E86"/>
    <w:lvl w:ilvl="0">
      <w:start w:val="1"/>
      <w:numFmt w:val="lowerLetter"/>
      <w:lvlText w:val="%1."/>
      <w:lvlJc w:val="left"/>
      <w:pPr>
        <w:tabs>
          <w:tab w:val="num" w:pos="1080"/>
        </w:tabs>
        <w:ind w:left="1080" w:hanging="360"/>
      </w:pPr>
      <w:rPr>
        <w:rFonts w:hint="default"/>
      </w:rPr>
    </w:lvl>
  </w:abstractNum>
  <w:abstractNum w:abstractNumId="5" w15:restartNumberingAfterBreak="0">
    <w:nsid w:val="15726A12"/>
    <w:multiLevelType w:val="hybridMultilevel"/>
    <w:tmpl w:val="FE1895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15AE6D4B"/>
    <w:multiLevelType w:val="hybridMultilevel"/>
    <w:tmpl w:val="40B4AB28"/>
    <w:lvl w:ilvl="0" w:tplc="24FE83EA">
      <w:start w:val="1"/>
      <w:numFmt w:val="lowerLetter"/>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1ACA746C"/>
    <w:multiLevelType w:val="singleLevel"/>
    <w:tmpl w:val="08B8FAF6"/>
    <w:lvl w:ilvl="0">
      <w:start w:val="1"/>
      <w:numFmt w:val="lowerLetter"/>
      <w:lvlText w:val="%1."/>
      <w:lvlJc w:val="left"/>
      <w:pPr>
        <w:tabs>
          <w:tab w:val="num" w:pos="1080"/>
        </w:tabs>
        <w:ind w:left="1080" w:hanging="360"/>
      </w:pPr>
      <w:rPr>
        <w:b w:val="0"/>
        <w:bCs w:val="0"/>
        <w:i w:val="0"/>
        <w:iCs w:val="0"/>
      </w:rPr>
    </w:lvl>
  </w:abstractNum>
  <w:abstractNum w:abstractNumId="8" w15:restartNumberingAfterBreak="0">
    <w:nsid w:val="25EE426A"/>
    <w:multiLevelType w:val="hybridMultilevel"/>
    <w:tmpl w:val="AAC02562"/>
    <w:lvl w:ilvl="0" w:tplc="16063FEC">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9" w15:restartNumberingAfterBreak="0">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28E508D4"/>
    <w:multiLevelType w:val="hybridMultilevel"/>
    <w:tmpl w:val="38C2F9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B577405"/>
    <w:multiLevelType w:val="singleLevel"/>
    <w:tmpl w:val="7FA8DDC0"/>
    <w:lvl w:ilvl="0">
      <w:start w:val="1"/>
      <w:numFmt w:val="lowerLetter"/>
      <w:lvlText w:val="%1."/>
      <w:lvlJc w:val="left"/>
      <w:pPr>
        <w:tabs>
          <w:tab w:val="num" w:pos="450"/>
        </w:tabs>
        <w:ind w:left="450" w:hanging="360"/>
      </w:pPr>
      <w:rPr>
        <w:rFonts w:hint="default"/>
      </w:rPr>
    </w:lvl>
  </w:abstractNum>
  <w:abstractNum w:abstractNumId="12" w15:restartNumberingAfterBreak="0">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3BF13AEE"/>
    <w:multiLevelType w:val="singleLevel"/>
    <w:tmpl w:val="8EA4A1E2"/>
    <w:lvl w:ilvl="0">
      <w:start w:val="1"/>
      <w:numFmt w:val="lowerLetter"/>
      <w:lvlText w:val="%1."/>
      <w:lvlJc w:val="left"/>
      <w:pPr>
        <w:tabs>
          <w:tab w:val="num" w:pos="1080"/>
        </w:tabs>
        <w:ind w:left="1080" w:hanging="360"/>
      </w:pPr>
      <w:rPr>
        <w:b w:val="0"/>
        <w:bCs w:val="0"/>
        <w:i w:val="0"/>
        <w:iCs w:val="0"/>
      </w:rPr>
    </w:lvl>
  </w:abstractNum>
  <w:abstractNum w:abstractNumId="14" w15:restartNumberingAfterBreak="0">
    <w:nsid w:val="4FDF594D"/>
    <w:multiLevelType w:val="singleLevel"/>
    <w:tmpl w:val="5764061A"/>
    <w:lvl w:ilvl="0">
      <w:start w:val="1"/>
      <w:numFmt w:val="upperRoman"/>
      <w:lvlText w:val="(%1)"/>
      <w:lvlJc w:val="left"/>
      <w:pPr>
        <w:tabs>
          <w:tab w:val="num" w:pos="1800"/>
        </w:tabs>
        <w:ind w:left="1800" w:hanging="720"/>
      </w:pPr>
      <w:rPr>
        <w:rFonts w:hint="default"/>
      </w:rPr>
    </w:lvl>
  </w:abstractNum>
  <w:abstractNum w:abstractNumId="15" w15:restartNumberingAfterBreak="0">
    <w:nsid w:val="527112C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15:restartNumberingAfterBreak="0">
    <w:nsid w:val="54784D6A"/>
    <w:multiLevelType w:val="singleLevel"/>
    <w:tmpl w:val="21AAB9DE"/>
    <w:lvl w:ilvl="0">
      <w:start w:val="1"/>
      <w:numFmt w:val="lowerLetter"/>
      <w:lvlText w:val="%1."/>
      <w:lvlJc w:val="left"/>
      <w:pPr>
        <w:tabs>
          <w:tab w:val="num" w:pos="1080"/>
        </w:tabs>
        <w:ind w:left="1080" w:hanging="360"/>
      </w:pPr>
      <w:rPr>
        <w:rFonts w:hint="default"/>
      </w:rPr>
    </w:lvl>
  </w:abstractNum>
  <w:abstractNum w:abstractNumId="17" w15:restartNumberingAfterBreak="0">
    <w:nsid w:val="5D03029C"/>
    <w:multiLevelType w:val="hybridMultilevel"/>
    <w:tmpl w:val="28B8A5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19" w15:restartNumberingAfterBreak="0">
    <w:nsid w:val="60BD0A7B"/>
    <w:multiLevelType w:val="hybridMultilevel"/>
    <w:tmpl w:val="79B0D0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61B77E02"/>
    <w:multiLevelType w:val="singleLevel"/>
    <w:tmpl w:val="D6122808"/>
    <w:lvl w:ilvl="0">
      <w:start w:val="1"/>
      <w:numFmt w:val="lowerLetter"/>
      <w:lvlText w:val="%1."/>
      <w:lvlJc w:val="left"/>
      <w:pPr>
        <w:tabs>
          <w:tab w:val="num" w:pos="1080"/>
        </w:tabs>
        <w:ind w:left="1080" w:hanging="360"/>
      </w:pPr>
      <w:rPr>
        <w:rFonts w:hint="default"/>
      </w:rPr>
    </w:lvl>
  </w:abstractNum>
  <w:abstractNum w:abstractNumId="21" w15:restartNumberingAfterBreak="0">
    <w:nsid w:val="639F1F4F"/>
    <w:multiLevelType w:val="hybridMultilevel"/>
    <w:tmpl w:val="C9D815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8E01D67"/>
    <w:multiLevelType w:val="hybridMultilevel"/>
    <w:tmpl w:val="CB3A0A38"/>
    <w:lvl w:ilvl="0" w:tplc="C4F0E03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68F41E6B"/>
    <w:multiLevelType w:val="singleLevel"/>
    <w:tmpl w:val="70A25A1E"/>
    <w:lvl w:ilvl="0">
      <w:start w:val="1"/>
      <w:numFmt w:val="lowerLetter"/>
      <w:lvlText w:val="%1."/>
      <w:lvlJc w:val="left"/>
      <w:pPr>
        <w:tabs>
          <w:tab w:val="num" w:pos="1080"/>
        </w:tabs>
        <w:ind w:left="1080" w:hanging="360"/>
      </w:pPr>
      <w:rPr>
        <w:rFonts w:hint="default"/>
      </w:rPr>
    </w:lvl>
  </w:abstractNum>
  <w:abstractNum w:abstractNumId="24" w15:restartNumberingAfterBreak="0">
    <w:nsid w:val="70F004AC"/>
    <w:multiLevelType w:val="singleLevel"/>
    <w:tmpl w:val="F3464FD2"/>
    <w:lvl w:ilvl="0">
      <w:start w:val="1"/>
      <w:numFmt w:val="lowerLetter"/>
      <w:lvlText w:val="%1."/>
      <w:lvlJc w:val="left"/>
      <w:pPr>
        <w:tabs>
          <w:tab w:val="num" w:pos="1080"/>
        </w:tabs>
        <w:ind w:left="1080" w:hanging="360"/>
      </w:pPr>
      <w:rPr>
        <w:rFonts w:hint="default"/>
      </w:rPr>
    </w:lvl>
  </w:abstractNum>
  <w:num w:numId="1">
    <w:abstractNumId w:val="15"/>
  </w:num>
  <w:num w:numId="2">
    <w:abstractNumId w:val="18"/>
  </w:num>
  <w:num w:numId="3">
    <w:abstractNumId w:val="3"/>
  </w:num>
  <w:num w:numId="4">
    <w:abstractNumId w:val="20"/>
  </w:num>
  <w:num w:numId="5">
    <w:abstractNumId w:val="7"/>
  </w:num>
  <w:num w:numId="6">
    <w:abstractNumId w:val="23"/>
  </w:num>
  <w:num w:numId="7">
    <w:abstractNumId w:val="0"/>
  </w:num>
  <w:num w:numId="8">
    <w:abstractNumId w:val="4"/>
  </w:num>
  <w:num w:numId="9">
    <w:abstractNumId w:val="14"/>
  </w:num>
  <w:num w:numId="10">
    <w:abstractNumId w:val="11"/>
  </w:num>
  <w:num w:numId="11">
    <w:abstractNumId w:val="24"/>
  </w:num>
  <w:num w:numId="12">
    <w:abstractNumId w:val="16"/>
  </w:num>
  <w:num w:numId="13">
    <w:abstractNumId w:val="1"/>
  </w:num>
  <w:num w:numId="14">
    <w:abstractNumId w:val="13"/>
  </w:num>
  <w:num w:numId="15">
    <w:abstractNumId w:val="2"/>
  </w:num>
  <w:num w:numId="16">
    <w:abstractNumId w:val="6"/>
  </w:num>
  <w:num w:numId="17">
    <w:abstractNumId w:val="17"/>
  </w:num>
  <w:num w:numId="18">
    <w:abstractNumId w:val="22"/>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2"/>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0F15"/>
    <w:rsid w:val="00000B17"/>
    <w:rsid w:val="00003A76"/>
    <w:rsid w:val="00004AE2"/>
    <w:rsid w:val="000232F2"/>
    <w:rsid w:val="00030A06"/>
    <w:rsid w:val="00036853"/>
    <w:rsid w:val="000439F9"/>
    <w:rsid w:val="000502C6"/>
    <w:rsid w:val="000543D3"/>
    <w:rsid w:val="00054742"/>
    <w:rsid w:val="00056F9A"/>
    <w:rsid w:val="0006339B"/>
    <w:rsid w:val="00071A59"/>
    <w:rsid w:val="000737D1"/>
    <w:rsid w:val="00077591"/>
    <w:rsid w:val="00080569"/>
    <w:rsid w:val="00084B7B"/>
    <w:rsid w:val="00085690"/>
    <w:rsid w:val="00093AEE"/>
    <w:rsid w:val="00093CBB"/>
    <w:rsid w:val="0009781F"/>
    <w:rsid w:val="000A7330"/>
    <w:rsid w:val="000B1B10"/>
    <w:rsid w:val="000B2CE8"/>
    <w:rsid w:val="000C28E3"/>
    <w:rsid w:val="000C3283"/>
    <w:rsid w:val="000C7E0A"/>
    <w:rsid w:val="000D6E7E"/>
    <w:rsid w:val="000D7F3B"/>
    <w:rsid w:val="000F1A4B"/>
    <w:rsid w:val="000F61CF"/>
    <w:rsid w:val="00102143"/>
    <w:rsid w:val="0010623A"/>
    <w:rsid w:val="00110F7C"/>
    <w:rsid w:val="0011578B"/>
    <w:rsid w:val="00117803"/>
    <w:rsid w:val="00125A9D"/>
    <w:rsid w:val="00125BDD"/>
    <w:rsid w:val="0012745E"/>
    <w:rsid w:val="001309BD"/>
    <w:rsid w:val="00140FD6"/>
    <w:rsid w:val="001415D4"/>
    <w:rsid w:val="00146F72"/>
    <w:rsid w:val="001501F5"/>
    <w:rsid w:val="001551FF"/>
    <w:rsid w:val="0015630C"/>
    <w:rsid w:val="00156C67"/>
    <w:rsid w:val="00162158"/>
    <w:rsid w:val="001658A6"/>
    <w:rsid w:val="001660DB"/>
    <w:rsid w:val="00175248"/>
    <w:rsid w:val="00176D5C"/>
    <w:rsid w:val="001835DF"/>
    <w:rsid w:val="00190D5E"/>
    <w:rsid w:val="00192C16"/>
    <w:rsid w:val="00192C8C"/>
    <w:rsid w:val="001A02A2"/>
    <w:rsid w:val="001A0A73"/>
    <w:rsid w:val="001A2FFA"/>
    <w:rsid w:val="001A6E94"/>
    <w:rsid w:val="001B3E7B"/>
    <w:rsid w:val="001B76D7"/>
    <w:rsid w:val="001C2657"/>
    <w:rsid w:val="001C2E62"/>
    <w:rsid w:val="001D733E"/>
    <w:rsid w:val="001E777D"/>
    <w:rsid w:val="00204A65"/>
    <w:rsid w:val="00217863"/>
    <w:rsid w:val="002179B6"/>
    <w:rsid w:val="00224B40"/>
    <w:rsid w:val="002311AC"/>
    <w:rsid w:val="00234EAE"/>
    <w:rsid w:val="002429E5"/>
    <w:rsid w:val="0025529A"/>
    <w:rsid w:val="002622B7"/>
    <w:rsid w:val="00263294"/>
    <w:rsid w:val="002634AE"/>
    <w:rsid w:val="00267857"/>
    <w:rsid w:val="00273308"/>
    <w:rsid w:val="00275B1E"/>
    <w:rsid w:val="00277729"/>
    <w:rsid w:val="002816D2"/>
    <w:rsid w:val="00290F15"/>
    <w:rsid w:val="00293F9A"/>
    <w:rsid w:val="00295673"/>
    <w:rsid w:val="002A1200"/>
    <w:rsid w:val="002A31BA"/>
    <w:rsid w:val="002A636A"/>
    <w:rsid w:val="002B5212"/>
    <w:rsid w:val="002B7105"/>
    <w:rsid w:val="002B7C81"/>
    <w:rsid w:val="002E6EDD"/>
    <w:rsid w:val="002E7BCB"/>
    <w:rsid w:val="002F6E97"/>
    <w:rsid w:val="0030299A"/>
    <w:rsid w:val="003068CD"/>
    <w:rsid w:val="00307CA2"/>
    <w:rsid w:val="00321CF3"/>
    <w:rsid w:val="00332D53"/>
    <w:rsid w:val="00332FF7"/>
    <w:rsid w:val="00334BCA"/>
    <w:rsid w:val="00335F30"/>
    <w:rsid w:val="00344CDB"/>
    <w:rsid w:val="00345C14"/>
    <w:rsid w:val="0035281D"/>
    <w:rsid w:val="00353DA6"/>
    <w:rsid w:val="003649DC"/>
    <w:rsid w:val="003671EB"/>
    <w:rsid w:val="00374693"/>
    <w:rsid w:val="003753C6"/>
    <w:rsid w:val="003865A6"/>
    <w:rsid w:val="003871C8"/>
    <w:rsid w:val="003A32A8"/>
    <w:rsid w:val="003A450E"/>
    <w:rsid w:val="003C6BA3"/>
    <w:rsid w:val="003C7B35"/>
    <w:rsid w:val="003D2C9E"/>
    <w:rsid w:val="003E3559"/>
    <w:rsid w:val="003E7E1C"/>
    <w:rsid w:val="003F09DE"/>
    <w:rsid w:val="003F61D5"/>
    <w:rsid w:val="003F7824"/>
    <w:rsid w:val="00403E5E"/>
    <w:rsid w:val="0040718A"/>
    <w:rsid w:val="00411869"/>
    <w:rsid w:val="004168DB"/>
    <w:rsid w:val="00432CA6"/>
    <w:rsid w:val="00433D30"/>
    <w:rsid w:val="0043472E"/>
    <w:rsid w:val="00446A1C"/>
    <w:rsid w:val="00450270"/>
    <w:rsid w:val="00450297"/>
    <w:rsid w:val="00450403"/>
    <w:rsid w:val="00456A8B"/>
    <w:rsid w:val="0046019A"/>
    <w:rsid w:val="00460A24"/>
    <w:rsid w:val="00460E56"/>
    <w:rsid w:val="00463F0E"/>
    <w:rsid w:val="004645BB"/>
    <w:rsid w:val="00466E14"/>
    <w:rsid w:val="00474C78"/>
    <w:rsid w:val="00485AB1"/>
    <w:rsid w:val="0049045A"/>
    <w:rsid w:val="00491223"/>
    <w:rsid w:val="00494EAB"/>
    <w:rsid w:val="00497402"/>
    <w:rsid w:val="00497D8F"/>
    <w:rsid w:val="004A747C"/>
    <w:rsid w:val="004B20FD"/>
    <w:rsid w:val="004C221A"/>
    <w:rsid w:val="004C447A"/>
    <w:rsid w:val="004D221A"/>
    <w:rsid w:val="004D610B"/>
    <w:rsid w:val="004D6F31"/>
    <w:rsid w:val="004E318A"/>
    <w:rsid w:val="00505163"/>
    <w:rsid w:val="00513506"/>
    <w:rsid w:val="00522C46"/>
    <w:rsid w:val="00525266"/>
    <w:rsid w:val="00533500"/>
    <w:rsid w:val="005372FB"/>
    <w:rsid w:val="005374D5"/>
    <w:rsid w:val="00542805"/>
    <w:rsid w:val="00553430"/>
    <w:rsid w:val="00556D69"/>
    <w:rsid w:val="00557EFF"/>
    <w:rsid w:val="00570B0F"/>
    <w:rsid w:val="00572E2B"/>
    <w:rsid w:val="0057314B"/>
    <w:rsid w:val="00573C40"/>
    <w:rsid w:val="0058209E"/>
    <w:rsid w:val="00583547"/>
    <w:rsid w:val="0058435D"/>
    <w:rsid w:val="005866AE"/>
    <w:rsid w:val="00586F1E"/>
    <w:rsid w:val="00591487"/>
    <w:rsid w:val="0059306F"/>
    <w:rsid w:val="005B1F31"/>
    <w:rsid w:val="005C4750"/>
    <w:rsid w:val="005D3A2C"/>
    <w:rsid w:val="005D3A7D"/>
    <w:rsid w:val="005D428D"/>
    <w:rsid w:val="005D670C"/>
    <w:rsid w:val="005E0EE2"/>
    <w:rsid w:val="005E1928"/>
    <w:rsid w:val="005E2943"/>
    <w:rsid w:val="005E2D4D"/>
    <w:rsid w:val="005E3749"/>
    <w:rsid w:val="005F020A"/>
    <w:rsid w:val="005F2DE2"/>
    <w:rsid w:val="005F3FB6"/>
    <w:rsid w:val="005F40C2"/>
    <w:rsid w:val="005F49C9"/>
    <w:rsid w:val="006022C6"/>
    <w:rsid w:val="00606D92"/>
    <w:rsid w:val="0060756B"/>
    <w:rsid w:val="0060793D"/>
    <w:rsid w:val="00613384"/>
    <w:rsid w:val="0061657F"/>
    <w:rsid w:val="00620697"/>
    <w:rsid w:val="00624FFD"/>
    <w:rsid w:val="00630B0D"/>
    <w:rsid w:val="00632632"/>
    <w:rsid w:val="00640DFC"/>
    <w:rsid w:val="006414C8"/>
    <w:rsid w:val="00654A51"/>
    <w:rsid w:val="0067043A"/>
    <w:rsid w:val="0068470D"/>
    <w:rsid w:val="0068604E"/>
    <w:rsid w:val="00686FD8"/>
    <w:rsid w:val="00693251"/>
    <w:rsid w:val="00693B62"/>
    <w:rsid w:val="0069517A"/>
    <w:rsid w:val="006969BA"/>
    <w:rsid w:val="006A7D1D"/>
    <w:rsid w:val="006C26AA"/>
    <w:rsid w:val="006D20DD"/>
    <w:rsid w:val="006D40B7"/>
    <w:rsid w:val="006F035A"/>
    <w:rsid w:val="007020D6"/>
    <w:rsid w:val="00704A35"/>
    <w:rsid w:val="0070694B"/>
    <w:rsid w:val="007109DA"/>
    <w:rsid w:val="00714EF0"/>
    <w:rsid w:val="00717F66"/>
    <w:rsid w:val="00730F33"/>
    <w:rsid w:val="00732699"/>
    <w:rsid w:val="0073465F"/>
    <w:rsid w:val="00735CFE"/>
    <w:rsid w:val="00740EFF"/>
    <w:rsid w:val="00741224"/>
    <w:rsid w:val="00747B4B"/>
    <w:rsid w:val="00750F7A"/>
    <w:rsid w:val="00756CD7"/>
    <w:rsid w:val="00776483"/>
    <w:rsid w:val="0078179A"/>
    <w:rsid w:val="00785518"/>
    <w:rsid w:val="00795861"/>
    <w:rsid w:val="00797733"/>
    <w:rsid w:val="00797783"/>
    <w:rsid w:val="007A62CA"/>
    <w:rsid w:val="007B1F3F"/>
    <w:rsid w:val="007B4F08"/>
    <w:rsid w:val="007C71A6"/>
    <w:rsid w:val="007D318E"/>
    <w:rsid w:val="007D45FE"/>
    <w:rsid w:val="007D55B4"/>
    <w:rsid w:val="00816521"/>
    <w:rsid w:val="0082559F"/>
    <w:rsid w:val="0083245C"/>
    <w:rsid w:val="008328FF"/>
    <w:rsid w:val="00834577"/>
    <w:rsid w:val="008442AF"/>
    <w:rsid w:val="008468EB"/>
    <w:rsid w:val="00847F58"/>
    <w:rsid w:val="00853315"/>
    <w:rsid w:val="00854103"/>
    <w:rsid w:val="0085528D"/>
    <w:rsid w:val="008575AA"/>
    <w:rsid w:val="008650A7"/>
    <w:rsid w:val="00867138"/>
    <w:rsid w:val="0086799F"/>
    <w:rsid w:val="0088412B"/>
    <w:rsid w:val="008A2E10"/>
    <w:rsid w:val="008A5792"/>
    <w:rsid w:val="008B0AF8"/>
    <w:rsid w:val="008B64D4"/>
    <w:rsid w:val="008C13D8"/>
    <w:rsid w:val="008D2548"/>
    <w:rsid w:val="008E1372"/>
    <w:rsid w:val="008E17B1"/>
    <w:rsid w:val="008E3FE4"/>
    <w:rsid w:val="008F5668"/>
    <w:rsid w:val="009031E1"/>
    <w:rsid w:val="00905D6E"/>
    <w:rsid w:val="00907ECB"/>
    <w:rsid w:val="00914FD6"/>
    <w:rsid w:val="00917498"/>
    <w:rsid w:val="00920930"/>
    <w:rsid w:val="00926F55"/>
    <w:rsid w:val="00930814"/>
    <w:rsid w:val="009331C8"/>
    <w:rsid w:val="00933938"/>
    <w:rsid w:val="0093431B"/>
    <w:rsid w:val="00936EED"/>
    <w:rsid w:val="00937D2A"/>
    <w:rsid w:val="0095288F"/>
    <w:rsid w:val="009534D1"/>
    <w:rsid w:val="00954BE7"/>
    <w:rsid w:val="009639C4"/>
    <w:rsid w:val="00973B09"/>
    <w:rsid w:val="0097586F"/>
    <w:rsid w:val="00981C79"/>
    <w:rsid w:val="009831C1"/>
    <w:rsid w:val="009843AC"/>
    <w:rsid w:val="00990EDB"/>
    <w:rsid w:val="009A200A"/>
    <w:rsid w:val="009A2A4C"/>
    <w:rsid w:val="009B03BA"/>
    <w:rsid w:val="009B2BC6"/>
    <w:rsid w:val="009B7089"/>
    <w:rsid w:val="009B7FD0"/>
    <w:rsid w:val="009C03F9"/>
    <w:rsid w:val="009C0BFC"/>
    <w:rsid w:val="009D4DA8"/>
    <w:rsid w:val="009D589F"/>
    <w:rsid w:val="009D5C98"/>
    <w:rsid w:val="009E21D0"/>
    <w:rsid w:val="009E772B"/>
    <w:rsid w:val="009F42D9"/>
    <w:rsid w:val="009F68BF"/>
    <w:rsid w:val="00A00B06"/>
    <w:rsid w:val="00A05F51"/>
    <w:rsid w:val="00A07784"/>
    <w:rsid w:val="00A07A51"/>
    <w:rsid w:val="00A1022F"/>
    <w:rsid w:val="00A11BE2"/>
    <w:rsid w:val="00A17DBA"/>
    <w:rsid w:val="00A23F55"/>
    <w:rsid w:val="00A26797"/>
    <w:rsid w:val="00A36A06"/>
    <w:rsid w:val="00A4440C"/>
    <w:rsid w:val="00A57212"/>
    <w:rsid w:val="00A66688"/>
    <w:rsid w:val="00A7583D"/>
    <w:rsid w:val="00A84541"/>
    <w:rsid w:val="00A912B8"/>
    <w:rsid w:val="00A96C99"/>
    <w:rsid w:val="00AA2AE1"/>
    <w:rsid w:val="00AA2D1E"/>
    <w:rsid w:val="00AA77D2"/>
    <w:rsid w:val="00AB7787"/>
    <w:rsid w:val="00AC105A"/>
    <w:rsid w:val="00AC3973"/>
    <w:rsid w:val="00AC61C5"/>
    <w:rsid w:val="00AC685F"/>
    <w:rsid w:val="00AC7293"/>
    <w:rsid w:val="00AD7FBA"/>
    <w:rsid w:val="00AE0B3A"/>
    <w:rsid w:val="00B01EE5"/>
    <w:rsid w:val="00B03509"/>
    <w:rsid w:val="00B06E4B"/>
    <w:rsid w:val="00B11181"/>
    <w:rsid w:val="00B20B21"/>
    <w:rsid w:val="00B20C85"/>
    <w:rsid w:val="00B26C69"/>
    <w:rsid w:val="00B421F8"/>
    <w:rsid w:val="00B42330"/>
    <w:rsid w:val="00B42C38"/>
    <w:rsid w:val="00B42DED"/>
    <w:rsid w:val="00B51833"/>
    <w:rsid w:val="00B54FE6"/>
    <w:rsid w:val="00B5650C"/>
    <w:rsid w:val="00B83EA5"/>
    <w:rsid w:val="00B844C7"/>
    <w:rsid w:val="00B84C35"/>
    <w:rsid w:val="00B908C2"/>
    <w:rsid w:val="00B91152"/>
    <w:rsid w:val="00B93BBB"/>
    <w:rsid w:val="00BA2FAA"/>
    <w:rsid w:val="00BA4AFC"/>
    <w:rsid w:val="00BB2418"/>
    <w:rsid w:val="00BC0AB2"/>
    <w:rsid w:val="00BC26FD"/>
    <w:rsid w:val="00BC7B51"/>
    <w:rsid w:val="00BC7F11"/>
    <w:rsid w:val="00BD075B"/>
    <w:rsid w:val="00BD0F36"/>
    <w:rsid w:val="00BD372A"/>
    <w:rsid w:val="00BD375D"/>
    <w:rsid w:val="00BE3E8D"/>
    <w:rsid w:val="00BE4566"/>
    <w:rsid w:val="00BF0899"/>
    <w:rsid w:val="00BF3490"/>
    <w:rsid w:val="00BF4BDB"/>
    <w:rsid w:val="00C01A74"/>
    <w:rsid w:val="00C02BA5"/>
    <w:rsid w:val="00C05943"/>
    <w:rsid w:val="00C071E5"/>
    <w:rsid w:val="00C116A3"/>
    <w:rsid w:val="00C11CEA"/>
    <w:rsid w:val="00C12853"/>
    <w:rsid w:val="00C12E28"/>
    <w:rsid w:val="00C3399F"/>
    <w:rsid w:val="00C3492D"/>
    <w:rsid w:val="00C56BF8"/>
    <w:rsid w:val="00C6669F"/>
    <w:rsid w:val="00C70F10"/>
    <w:rsid w:val="00C7701F"/>
    <w:rsid w:val="00C935B9"/>
    <w:rsid w:val="00C93A1F"/>
    <w:rsid w:val="00CA484D"/>
    <w:rsid w:val="00CA50D8"/>
    <w:rsid w:val="00CB0F08"/>
    <w:rsid w:val="00CB16C1"/>
    <w:rsid w:val="00CB628B"/>
    <w:rsid w:val="00CC1933"/>
    <w:rsid w:val="00CC58E0"/>
    <w:rsid w:val="00CC5AF9"/>
    <w:rsid w:val="00CC68F2"/>
    <w:rsid w:val="00CC71D9"/>
    <w:rsid w:val="00CD0934"/>
    <w:rsid w:val="00CD2166"/>
    <w:rsid w:val="00CD2BD8"/>
    <w:rsid w:val="00CE2EEA"/>
    <w:rsid w:val="00CE7EDD"/>
    <w:rsid w:val="00CF0786"/>
    <w:rsid w:val="00CF1A6E"/>
    <w:rsid w:val="00CF4AE7"/>
    <w:rsid w:val="00CF5CBB"/>
    <w:rsid w:val="00CF662F"/>
    <w:rsid w:val="00CF7AE9"/>
    <w:rsid w:val="00D0023F"/>
    <w:rsid w:val="00D14F6D"/>
    <w:rsid w:val="00D15990"/>
    <w:rsid w:val="00D34AAF"/>
    <w:rsid w:val="00D35113"/>
    <w:rsid w:val="00D35CC0"/>
    <w:rsid w:val="00D37CAE"/>
    <w:rsid w:val="00D53330"/>
    <w:rsid w:val="00D53A26"/>
    <w:rsid w:val="00D6156A"/>
    <w:rsid w:val="00D64E35"/>
    <w:rsid w:val="00D65D9C"/>
    <w:rsid w:val="00D74EE3"/>
    <w:rsid w:val="00D875C9"/>
    <w:rsid w:val="00D93958"/>
    <w:rsid w:val="00D95DE6"/>
    <w:rsid w:val="00D9774D"/>
    <w:rsid w:val="00DA0D40"/>
    <w:rsid w:val="00DA1B1B"/>
    <w:rsid w:val="00DA32C6"/>
    <w:rsid w:val="00DA462A"/>
    <w:rsid w:val="00DB3BC2"/>
    <w:rsid w:val="00DB513F"/>
    <w:rsid w:val="00DB63E0"/>
    <w:rsid w:val="00DC35FE"/>
    <w:rsid w:val="00DD48E7"/>
    <w:rsid w:val="00DD541C"/>
    <w:rsid w:val="00DD6094"/>
    <w:rsid w:val="00DD6ED4"/>
    <w:rsid w:val="00DD7A4D"/>
    <w:rsid w:val="00DE1D42"/>
    <w:rsid w:val="00DF6CD8"/>
    <w:rsid w:val="00DF7466"/>
    <w:rsid w:val="00E009D4"/>
    <w:rsid w:val="00E01B33"/>
    <w:rsid w:val="00E03A50"/>
    <w:rsid w:val="00E04354"/>
    <w:rsid w:val="00E057C6"/>
    <w:rsid w:val="00E11192"/>
    <w:rsid w:val="00E11C7D"/>
    <w:rsid w:val="00E1455A"/>
    <w:rsid w:val="00E23590"/>
    <w:rsid w:val="00E254A6"/>
    <w:rsid w:val="00E26C13"/>
    <w:rsid w:val="00E30CCE"/>
    <w:rsid w:val="00E3352D"/>
    <w:rsid w:val="00E34974"/>
    <w:rsid w:val="00E35B5E"/>
    <w:rsid w:val="00E412FF"/>
    <w:rsid w:val="00E42DE8"/>
    <w:rsid w:val="00E47BA8"/>
    <w:rsid w:val="00E55A32"/>
    <w:rsid w:val="00E653EE"/>
    <w:rsid w:val="00E6568C"/>
    <w:rsid w:val="00E755A6"/>
    <w:rsid w:val="00E80F47"/>
    <w:rsid w:val="00E9551F"/>
    <w:rsid w:val="00E96A43"/>
    <w:rsid w:val="00EA2BB0"/>
    <w:rsid w:val="00EA6289"/>
    <w:rsid w:val="00EC3A16"/>
    <w:rsid w:val="00EE002D"/>
    <w:rsid w:val="00EE3E29"/>
    <w:rsid w:val="00EE57D2"/>
    <w:rsid w:val="00EF0A10"/>
    <w:rsid w:val="00F14D23"/>
    <w:rsid w:val="00F25957"/>
    <w:rsid w:val="00F304A9"/>
    <w:rsid w:val="00F30EFB"/>
    <w:rsid w:val="00F36031"/>
    <w:rsid w:val="00F44F69"/>
    <w:rsid w:val="00F50033"/>
    <w:rsid w:val="00F56414"/>
    <w:rsid w:val="00F574E1"/>
    <w:rsid w:val="00F57672"/>
    <w:rsid w:val="00F62B2A"/>
    <w:rsid w:val="00F7489D"/>
    <w:rsid w:val="00F774B8"/>
    <w:rsid w:val="00F823FC"/>
    <w:rsid w:val="00F84996"/>
    <w:rsid w:val="00F900B1"/>
    <w:rsid w:val="00F964FE"/>
    <w:rsid w:val="00FA2038"/>
    <w:rsid w:val="00FA329A"/>
    <w:rsid w:val="00FA5AFB"/>
    <w:rsid w:val="00FA72AD"/>
    <w:rsid w:val="00FB76AA"/>
    <w:rsid w:val="00FC6CF1"/>
    <w:rsid w:val="00FC7CF1"/>
    <w:rsid w:val="00FD0E76"/>
    <w:rsid w:val="00FD46BB"/>
    <w:rsid w:val="00FE6948"/>
    <w:rsid w:val="00FE7E08"/>
    <w:rsid w:val="00FF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5:docId w15:val="{C9EC92F8-9EA2-473C-8DF4-6CB4AD68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590"/>
  </w:style>
  <w:style w:type="paragraph" w:styleId="Heading1">
    <w:name w:val="heading 1"/>
    <w:basedOn w:val="Normal"/>
    <w:next w:val="Normal"/>
    <w:link w:val="Heading1Char"/>
    <w:uiPriority w:val="99"/>
    <w:qFormat/>
    <w:rsid w:val="00756CD7"/>
    <w:pPr>
      <w:keepNext/>
      <w:jc w:val="center"/>
      <w:outlineLvl w:val="0"/>
    </w:pPr>
    <w:rPr>
      <w:sz w:val="32"/>
      <w:szCs w:val="32"/>
    </w:rPr>
  </w:style>
  <w:style w:type="paragraph" w:styleId="Heading2">
    <w:name w:val="heading 2"/>
    <w:basedOn w:val="Normal"/>
    <w:next w:val="Normal"/>
    <w:link w:val="Heading2Char"/>
    <w:uiPriority w:val="99"/>
    <w:qFormat/>
    <w:rsid w:val="00756CD7"/>
    <w:pPr>
      <w:keepNext/>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777D"/>
    <w:rPr>
      <w:rFonts w:ascii="Cambria" w:hAnsi="Cambria" w:cs="Cambria"/>
      <w:b/>
      <w:bCs/>
      <w:kern w:val="32"/>
      <w:sz w:val="32"/>
      <w:szCs w:val="32"/>
    </w:rPr>
  </w:style>
  <w:style w:type="character" w:customStyle="1" w:styleId="Heading2Char">
    <w:name w:val="Heading 2 Char"/>
    <w:link w:val="Heading2"/>
    <w:uiPriority w:val="99"/>
    <w:semiHidden/>
    <w:locked/>
    <w:rsid w:val="001E777D"/>
    <w:rPr>
      <w:rFonts w:ascii="Cambria" w:hAnsi="Cambria" w:cs="Cambria"/>
      <w:b/>
      <w:bCs/>
      <w:i/>
      <w:iCs/>
      <w:sz w:val="28"/>
      <w:szCs w:val="28"/>
    </w:rPr>
  </w:style>
  <w:style w:type="paragraph" w:styleId="Title">
    <w:name w:val="Title"/>
    <w:basedOn w:val="Normal"/>
    <w:link w:val="TitleChar"/>
    <w:uiPriority w:val="99"/>
    <w:qFormat/>
    <w:rsid w:val="00756CD7"/>
    <w:pPr>
      <w:jc w:val="center"/>
    </w:pPr>
    <w:rPr>
      <w:b/>
      <w:bCs/>
      <w:sz w:val="32"/>
      <w:szCs w:val="32"/>
      <w:u w:val="single"/>
    </w:rPr>
  </w:style>
  <w:style w:type="character" w:customStyle="1" w:styleId="TitleChar">
    <w:name w:val="Title Char"/>
    <w:link w:val="Title"/>
    <w:uiPriority w:val="99"/>
    <w:locked/>
    <w:rsid w:val="001E777D"/>
    <w:rPr>
      <w:rFonts w:ascii="Cambria" w:hAnsi="Cambria" w:cs="Cambria"/>
      <w:b/>
      <w:bCs/>
      <w:kern w:val="28"/>
      <w:sz w:val="32"/>
      <w:szCs w:val="32"/>
    </w:rPr>
  </w:style>
  <w:style w:type="paragraph" w:styleId="Footer">
    <w:name w:val="footer"/>
    <w:basedOn w:val="Normal"/>
    <w:link w:val="FooterChar"/>
    <w:uiPriority w:val="99"/>
    <w:rsid w:val="00756CD7"/>
    <w:pPr>
      <w:tabs>
        <w:tab w:val="center" w:pos="4320"/>
        <w:tab w:val="right" w:pos="8640"/>
      </w:tabs>
    </w:pPr>
  </w:style>
  <w:style w:type="character" w:customStyle="1" w:styleId="FooterChar">
    <w:name w:val="Footer Char"/>
    <w:link w:val="Footer"/>
    <w:uiPriority w:val="99"/>
    <w:semiHidden/>
    <w:locked/>
    <w:rsid w:val="001E777D"/>
    <w:rPr>
      <w:sz w:val="20"/>
      <w:szCs w:val="20"/>
    </w:rPr>
  </w:style>
  <w:style w:type="character" w:styleId="PageNumber">
    <w:name w:val="page number"/>
    <w:basedOn w:val="DefaultParagraphFont"/>
    <w:uiPriority w:val="99"/>
    <w:rsid w:val="00756CD7"/>
  </w:style>
  <w:style w:type="paragraph" w:styleId="BodyText">
    <w:name w:val="Body Text"/>
    <w:basedOn w:val="Normal"/>
    <w:link w:val="BodyTextChar"/>
    <w:uiPriority w:val="99"/>
    <w:rsid w:val="00756CD7"/>
    <w:rPr>
      <w:sz w:val="24"/>
      <w:szCs w:val="24"/>
    </w:rPr>
  </w:style>
  <w:style w:type="character" w:customStyle="1" w:styleId="BodyTextChar">
    <w:name w:val="Body Text Char"/>
    <w:link w:val="BodyText"/>
    <w:uiPriority w:val="99"/>
    <w:semiHidden/>
    <w:locked/>
    <w:rsid w:val="001E777D"/>
    <w:rPr>
      <w:sz w:val="20"/>
      <w:szCs w:val="20"/>
    </w:rPr>
  </w:style>
  <w:style w:type="paragraph" w:styleId="Header">
    <w:name w:val="header"/>
    <w:basedOn w:val="Normal"/>
    <w:link w:val="HeaderChar"/>
    <w:uiPriority w:val="99"/>
    <w:rsid w:val="00756CD7"/>
    <w:pPr>
      <w:tabs>
        <w:tab w:val="center" w:pos="4320"/>
        <w:tab w:val="right" w:pos="8640"/>
      </w:tabs>
    </w:pPr>
  </w:style>
  <w:style w:type="character" w:customStyle="1" w:styleId="HeaderChar">
    <w:name w:val="Header Char"/>
    <w:link w:val="Header"/>
    <w:uiPriority w:val="99"/>
    <w:semiHidden/>
    <w:locked/>
    <w:rsid w:val="001E777D"/>
    <w:rPr>
      <w:sz w:val="20"/>
      <w:szCs w:val="20"/>
    </w:rPr>
  </w:style>
  <w:style w:type="paragraph" w:styleId="BalloonText">
    <w:name w:val="Balloon Text"/>
    <w:basedOn w:val="Normal"/>
    <w:link w:val="BalloonTextChar"/>
    <w:uiPriority w:val="99"/>
    <w:semiHidden/>
    <w:rsid w:val="00BD375D"/>
    <w:rPr>
      <w:rFonts w:ascii="Tahoma" w:hAnsi="Tahoma" w:cs="Tahoma"/>
      <w:sz w:val="16"/>
      <w:szCs w:val="16"/>
    </w:rPr>
  </w:style>
  <w:style w:type="character" w:customStyle="1" w:styleId="BalloonTextChar">
    <w:name w:val="Balloon Text Char"/>
    <w:link w:val="BalloonText"/>
    <w:uiPriority w:val="99"/>
    <w:locked/>
    <w:rsid w:val="00BD375D"/>
    <w:rPr>
      <w:rFonts w:ascii="Tahoma" w:hAnsi="Tahoma" w:cs="Tahoma"/>
      <w:sz w:val="16"/>
      <w:szCs w:val="16"/>
    </w:rPr>
  </w:style>
  <w:style w:type="paragraph" w:styleId="ListParagraph">
    <w:name w:val="List Paragraph"/>
    <w:basedOn w:val="Normal"/>
    <w:uiPriority w:val="99"/>
    <w:qFormat/>
    <w:rsid w:val="00937D2A"/>
    <w:pPr>
      <w:ind w:left="720"/>
    </w:pPr>
  </w:style>
  <w:style w:type="paragraph" w:styleId="PlainText">
    <w:name w:val="Plain Text"/>
    <w:basedOn w:val="Normal"/>
    <w:link w:val="PlainTextChar"/>
    <w:uiPriority w:val="99"/>
    <w:rsid w:val="00CF1A6E"/>
    <w:rPr>
      <w:rFonts w:ascii="Consolas" w:hAnsi="Consolas" w:cs="Consolas"/>
      <w:sz w:val="21"/>
      <w:szCs w:val="21"/>
    </w:rPr>
  </w:style>
  <w:style w:type="character" w:customStyle="1" w:styleId="PlainTextChar">
    <w:name w:val="Plain Text Char"/>
    <w:link w:val="PlainText"/>
    <w:uiPriority w:val="99"/>
    <w:locked/>
    <w:rsid w:val="00CF1A6E"/>
    <w:rPr>
      <w:rFonts w:ascii="Consolas" w:hAnsi="Consolas" w:cs="Consolas"/>
      <w:sz w:val="21"/>
      <w:szCs w:val="21"/>
    </w:rPr>
  </w:style>
  <w:style w:type="character" w:styleId="Hyperlink">
    <w:name w:val="Hyperlink"/>
    <w:uiPriority w:val="99"/>
    <w:rsid w:val="001A2FFA"/>
    <w:rPr>
      <w:color w:val="0000FF"/>
      <w:u w:val="single"/>
    </w:rPr>
  </w:style>
  <w:style w:type="character" w:styleId="FollowedHyperlink">
    <w:name w:val="FollowedHyperlink"/>
    <w:uiPriority w:val="99"/>
    <w:rsid w:val="007D318E"/>
    <w:rPr>
      <w:color w:val="800080"/>
      <w:u w:val="single"/>
    </w:rPr>
  </w:style>
  <w:style w:type="table" w:styleId="TableGrid">
    <w:name w:val="Table Grid"/>
    <w:basedOn w:val="TableNormal"/>
    <w:uiPriority w:val="99"/>
    <w:locked/>
    <w:rsid w:val="00825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5546">
      <w:marLeft w:val="0"/>
      <w:marRight w:val="0"/>
      <w:marTop w:val="0"/>
      <w:marBottom w:val="0"/>
      <w:divBdr>
        <w:top w:val="none" w:sz="0" w:space="0" w:color="auto"/>
        <w:left w:val="none" w:sz="0" w:space="0" w:color="auto"/>
        <w:bottom w:val="none" w:sz="0" w:space="0" w:color="auto"/>
        <w:right w:val="none" w:sz="0" w:space="0" w:color="auto"/>
      </w:divBdr>
    </w:div>
    <w:div w:id="237255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B8F257E3.dotm</Template>
  <TotalTime>2227</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TITLE</vt:lpstr>
    </vt:vector>
  </TitlesOfParts>
  <Company>Siena I&amp;TS</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subject/>
  <dc:creator>vandenberg</dc:creator>
  <cp:keywords/>
  <dc:description/>
  <cp:lastModifiedBy>Vandenberg, Scott</cp:lastModifiedBy>
  <cp:revision>156</cp:revision>
  <cp:lastPrinted>2009-09-18T14:41:00Z</cp:lastPrinted>
  <dcterms:created xsi:type="dcterms:W3CDTF">2009-09-02T16:49:00Z</dcterms:created>
  <dcterms:modified xsi:type="dcterms:W3CDTF">2015-11-12T14:32:00Z</dcterms:modified>
</cp:coreProperties>
</file>