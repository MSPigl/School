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574" w:rsidRPr="00CD2166" w:rsidRDefault="006E4574">
      <w:pPr>
        <w:pStyle w:val="Title"/>
        <w:rPr>
          <w:rFonts w:ascii="Calibri" w:hAnsi="Calibri" w:cs="Calibri"/>
          <w:color w:val="76923C"/>
        </w:rPr>
      </w:pPr>
      <w:r>
        <w:rPr>
          <w:rFonts w:ascii="Calibri" w:hAnsi="Calibri" w:cs="Calibri"/>
          <w:color w:val="76923C"/>
        </w:rPr>
        <w:t>FUN WITH FUNCTIONS</w:t>
      </w:r>
    </w:p>
    <w:p w:rsidR="006E4574" w:rsidRPr="0059306F" w:rsidRDefault="0058081B">
      <w:pPr>
        <w:pStyle w:val="Title"/>
        <w:rPr>
          <w:rFonts w:ascii="Calibri" w:hAnsi="Calibri" w:cs="Calibri"/>
          <w:u w:val="none"/>
        </w:rPr>
      </w:pPr>
      <w:r>
        <w:rPr>
          <w:rFonts w:ascii="Calibri" w:hAnsi="Calibri" w:cs="Calibri"/>
          <w:sz w:val="28"/>
          <w:szCs w:val="28"/>
          <w:u w:val="none"/>
        </w:rPr>
        <w:t xml:space="preserve">Lab </w:t>
      </w:r>
      <w:r w:rsidR="00932D56">
        <w:rPr>
          <w:rFonts w:ascii="Calibri" w:hAnsi="Calibri" w:cs="Calibri"/>
          <w:sz w:val="28"/>
          <w:szCs w:val="28"/>
          <w:u w:val="none"/>
        </w:rPr>
        <w:t>7</w:t>
      </w:r>
      <w:r w:rsidR="006E4574">
        <w:rPr>
          <w:rFonts w:ascii="Calibri" w:hAnsi="Calibri" w:cs="Calibri"/>
          <w:sz w:val="28"/>
          <w:szCs w:val="28"/>
          <w:u w:val="none"/>
        </w:rPr>
        <w:t xml:space="preserve"> Worksheet</w:t>
      </w:r>
    </w:p>
    <w:p w:rsidR="006E4574" w:rsidRDefault="006E4574"/>
    <w:p w:rsidR="006E4574" w:rsidRDefault="006E4574"/>
    <w:p w:rsidR="006E4574" w:rsidRPr="0083245C" w:rsidRDefault="006E4574" w:rsidP="00BD375D">
      <w:pPr>
        <w:rPr>
          <w:rFonts w:ascii="Calibri" w:hAnsi="Calibri" w:cs="Calibri"/>
        </w:rPr>
      </w:pPr>
    </w:p>
    <w:p w:rsidR="006E4574" w:rsidRDefault="006E4574"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6E4574" w:rsidRPr="00FB76AA" w:rsidRDefault="006E4574" w:rsidP="0043472E">
      <w:pPr>
        <w:pStyle w:val="BodyText"/>
        <w:rPr>
          <w:rFonts w:ascii="Calibri" w:hAnsi="Calibri" w:cs="Calibri"/>
          <w:i/>
          <w:iCs/>
          <w:sz w:val="20"/>
          <w:szCs w:val="20"/>
        </w:rPr>
      </w:pPr>
      <w:r w:rsidRPr="00E34974">
        <w:rPr>
          <w:rFonts w:ascii="Calibri" w:hAnsi="Calibri" w:cs="Calibri"/>
          <w:i/>
          <w:iCs/>
          <w:sz w:val="20"/>
          <w:szCs w:val="20"/>
        </w:rPr>
        <w:t>This section of each lab will involve problems and software that will augment your understanding of concepts that are fundamental to Computer Science</w:t>
      </w:r>
      <w:r>
        <w:rPr>
          <w:rFonts w:ascii="Calibri" w:hAnsi="Calibri" w:cs="Calibri"/>
          <w:i/>
          <w:iCs/>
          <w:sz w:val="20"/>
          <w:szCs w:val="20"/>
        </w:rPr>
        <w:t>.</w:t>
      </w:r>
    </w:p>
    <w:p w:rsidR="006E4574" w:rsidRDefault="006E4574" w:rsidP="0043472E">
      <w:pPr>
        <w:rPr>
          <w:rFonts w:ascii="Calibri" w:hAnsi="Calibri" w:cs="Calibri"/>
          <w:b/>
          <w:bCs/>
        </w:rPr>
      </w:pPr>
      <w:r>
        <w:rPr>
          <w:rFonts w:ascii="Calibri" w:hAnsi="Calibri" w:cs="Calibri"/>
          <w:b/>
          <w:bCs/>
        </w:rPr>
        <w:t xml:space="preserve"> </w:t>
      </w:r>
    </w:p>
    <w:p w:rsidR="006E4574" w:rsidRPr="0043472E" w:rsidRDefault="0047132D" w:rsidP="0043472E">
      <w:pPr>
        <w:pStyle w:val="ListParagraph"/>
        <w:ind w:left="0"/>
        <w:rPr>
          <w:rFonts w:ascii="Calibri" w:hAnsi="Calibri" w:cs="Calibri"/>
          <w:b/>
          <w:bCs/>
          <w:i/>
          <w:iCs/>
        </w:rPr>
      </w:pPr>
      <w:r>
        <w:rPr>
          <w:noProof/>
        </w:rPr>
        <w:drawing>
          <wp:anchor distT="0" distB="0" distL="114300" distR="114300" simplePos="0" relativeHeight="3" behindDoc="0" locked="0" layoutInCell="1" allowOverlap="1">
            <wp:simplePos x="0" y="0"/>
            <wp:positionH relativeFrom="column">
              <wp:posOffset>0</wp:posOffset>
            </wp:positionH>
            <wp:positionV relativeFrom="paragraph">
              <wp:posOffset>5715</wp:posOffset>
            </wp:positionV>
            <wp:extent cx="278130" cy="285750"/>
            <wp:effectExtent l="0" t="0" r="7620" b="0"/>
            <wp:wrapSquare wrapText="bothSides"/>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006E4574">
        <w:rPr>
          <w:rFonts w:ascii="Calibri" w:hAnsi="Calibri" w:cs="Calibri"/>
          <w:b/>
          <w:bCs/>
          <w:i/>
          <w:iCs/>
        </w:rPr>
        <w:t>Complete the top-down design diagram on the worksheet.</w:t>
      </w:r>
    </w:p>
    <w:p w:rsidR="006E4574" w:rsidRDefault="006E4574" w:rsidP="00A05F51">
      <w:pPr>
        <w:pStyle w:val="BodyText"/>
        <w:rPr>
          <w:rFonts w:ascii="Calibri" w:hAnsi="Calibri" w:cs="Calibri"/>
          <w:i/>
          <w:iCs/>
          <w:sz w:val="20"/>
          <w:szCs w:val="20"/>
        </w:rPr>
      </w:pPr>
    </w:p>
    <w:p w:rsidR="006E4574" w:rsidRDefault="006E4574" w:rsidP="00BC26FD">
      <w:pPr>
        <w:pStyle w:val="BodyText"/>
        <w:rPr>
          <w:rFonts w:ascii="Calibri" w:hAnsi="Calibri" w:cs="Calibri"/>
          <w:sz w:val="20"/>
          <w:szCs w:val="20"/>
        </w:rPr>
      </w:pPr>
      <w:r>
        <w:rPr>
          <w:rFonts w:ascii="Calibri" w:hAnsi="Calibri" w:cs="Calibri"/>
          <w:sz w:val="20"/>
          <w:szCs w:val="20"/>
        </w:rPr>
        <w:t xml:space="preserve">  </w:t>
      </w:r>
    </w:p>
    <w:p w:rsidR="006E4574" w:rsidRDefault="006E4574" w:rsidP="00BC26FD">
      <w:pPr>
        <w:pStyle w:val="BodyText"/>
        <w:rPr>
          <w:rFonts w:ascii="Calibri" w:hAnsi="Calibri" w:cs="Calibri"/>
          <w:sz w:val="20"/>
          <w:szCs w:val="20"/>
        </w:rPr>
      </w:pPr>
      <w:r w:rsidRPr="00BB1E7B">
        <w:rPr>
          <w:rFonts w:ascii="Calibri" w:hAnsi="Calibri" w:cs="Calibri"/>
          <w:b/>
          <w:sz w:val="20"/>
          <w:szCs w:val="20"/>
          <w:u w:val="single"/>
        </w:rPr>
        <w:t>Each box</w:t>
      </w:r>
      <w:r>
        <w:rPr>
          <w:rFonts w:ascii="Calibri" w:hAnsi="Calibri" w:cs="Calibri"/>
          <w:sz w:val="20"/>
          <w:szCs w:val="20"/>
        </w:rPr>
        <w:t xml:space="preserve"> should contain the name of a function; </w:t>
      </w:r>
      <w:r w:rsidRPr="00BB1E7B">
        <w:rPr>
          <w:rFonts w:ascii="Calibri" w:hAnsi="Calibri" w:cs="Calibri"/>
          <w:b/>
          <w:sz w:val="20"/>
          <w:szCs w:val="20"/>
          <w:u w:val="single"/>
        </w:rPr>
        <w:t>each line</w:t>
      </w:r>
      <w:r w:rsidR="00BB1E7B">
        <w:rPr>
          <w:rFonts w:ascii="Calibri" w:hAnsi="Calibri" w:cs="Calibri"/>
          <w:sz w:val="20"/>
          <w:szCs w:val="20"/>
        </w:rPr>
        <w:t xml:space="preserve"> should be label</w:t>
      </w:r>
      <w:r>
        <w:rPr>
          <w:rFonts w:ascii="Calibri" w:hAnsi="Calibri" w:cs="Calibri"/>
          <w:sz w:val="20"/>
          <w:szCs w:val="20"/>
        </w:rPr>
        <w:t>ed with a user input that gets the program to that function.  Feel f</w:t>
      </w:r>
      <w:r w:rsidR="009E6A6B">
        <w:rPr>
          <w:rFonts w:ascii="Calibri" w:hAnsi="Calibri" w:cs="Calibri"/>
          <w:sz w:val="20"/>
          <w:szCs w:val="20"/>
        </w:rPr>
        <w:t>ree to look at the code in “lab</w:t>
      </w:r>
      <w:r w:rsidR="00E86190">
        <w:rPr>
          <w:rFonts w:ascii="Calibri" w:hAnsi="Calibri" w:cs="Calibri"/>
          <w:sz w:val="20"/>
          <w:szCs w:val="20"/>
        </w:rPr>
        <w:t>7</w:t>
      </w:r>
      <w:r>
        <w:rPr>
          <w:rFonts w:ascii="Calibri" w:hAnsi="Calibri" w:cs="Calibri"/>
          <w:sz w:val="20"/>
          <w:szCs w:val="20"/>
        </w:rPr>
        <w:t>Enhancing.py” for the function names.</w:t>
      </w: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6E4574" w:rsidP="00BC26FD">
      <w:pPr>
        <w:pStyle w:val="BodyText"/>
        <w:rPr>
          <w:rFonts w:ascii="Calibri" w:hAnsi="Calibri" w:cs="Calibri"/>
          <w:sz w:val="20"/>
          <w:szCs w:val="20"/>
        </w:rPr>
      </w:pPr>
    </w:p>
    <w:p w:rsidR="006E4574" w:rsidRDefault="0047132D" w:rsidP="00BC26FD">
      <w:pPr>
        <w:pStyle w:val="BodyText"/>
        <w:rPr>
          <w:rFonts w:ascii="Calibri" w:hAnsi="Calibri" w:cs="Calibri"/>
          <w:i/>
          <w:iCs/>
          <w:sz w:val="20"/>
          <w:szCs w:val="20"/>
        </w:rPr>
      </w:pPr>
      <w:r>
        <w:rPr>
          <w:rFonts w:ascii="Calibri" w:hAnsi="Calibri" w:cs="Calibri"/>
          <w:noProof/>
          <w:sz w:val="20"/>
          <w:szCs w:val="20"/>
        </w:rPr>
        <mc:AlternateContent>
          <mc:Choice Requires="wpc">
            <w:drawing>
              <wp:inline distT="0" distB="0" distL="0" distR="0">
                <wp:extent cx="5906135" cy="3543300"/>
                <wp:effectExtent l="0" t="0" r="8890" b="12700"/>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5"/>
                        <wps:cNvSpPr>
                          <a:spLocks noChangeArrowheads="1"/>
                        </wps:cNvSpPr>
                        <wps:spPr bwMode="auto">
                          <a:xfrm>
                            <a:off x="190282" y="2971615"/>
                            <a:ext cx="953052" cy="571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6"/>
                        <wps:cNvSpPr>
                          <a:spLocks noChangeArrowheads="1"/>
                        </wps:cNvSpPr>
                        <wps:spPr bwMode="auto">
                          <a:xfrm>
                            <a:off x="1396771" y="2971615"/>
                            <a:ext cx="953052" cy="571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7"/>
                        <wps:cNvSpPr>
                          <a:spLocks noChangeArrowheads="1"/>
                        </wps:cNvSpPr>
                        <wps:spPr bwMode="auto">
                          <a:xfrm>
                            <a:off x="2603260" y="2971615"/>
                            <a:ext cx="953052" cy="571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8"/>
                        <wps:cNvSpPr>
                          <a:spLocks noChangeArrowheads="1"/>
                        </wps:cNvSpPr>
                        <wps:spPr bwMode="auto">
                          <a:xfrm>
                            <a:off x="3746594" y="2971615"/>
                            <a:ext cx="953052" cy="571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9"/>
                        <wps:cNvSpPr>
                          <a:spLocks noChangeArrowheads="1"/>
                        </wps:cNvSpPr>
                        <wps:spPr bwMode="auto">
                          <a:xfrm>
                            <a:off x="4953083" y="2971615"/>
                            <a:ext cx="953052" cy="571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0"/>
                        <wps:cNvSpPr>
                          <a:spLocks noChangeArrowheads="1"/>
                        </wps:cNvSpPr>
                        <wps:spPr bwMode="auto">
                          <a:xfrm>
                            <a:off x="444539" y="1829065"/>
                            <a:ext cx="1206489" cy="5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1"/>
                        <wps:cNvSpPr>
                          <a:spLocks noChangeArrowheads="1"/>
                        </wps:cNvSpPr>
                        <wps:spPr bwMode="auto">
                          <a:xfrm>
                            <a:off x="2349823" y="1829065"/>
                            <a:ext cx="1206489" cy="5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2"/>
                        <wps:cNvSpPr>
                          <a:spLocks noChangeArrowheads="1"/>
                        </wps:cNvSpPr>
                        <wps:spPr bwMode="auto">
                          <a:xfrm>
                            <a:off x="3936877" y="1829065"/>
                            <a:ext cx="1206489" cy="5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13"/>
                        <wps:cNvSpPr>
                          <a:spLocks noChangeArrowheads="1"/>
                        </wps:cNvSpPr>
                        <wps:spPr bwMode="auto">
                          <a:xfrm>
                            <a:off x="2158721" y="456856"/>
                            <a:ext cx="1206489" cy="5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Line 14"/>
                        <wps:cNvCnPr>
                          <a:cxnSpLocks noChangeShapeType="1"/>
                        </wps:cNvCnPr>
                        <wps:spPr bwMode="auto">
                          <a:xfrm flipH="1">
                            <a:off x="1523899" y="1028541"/>
                            <a:ext cx="889078" cy="7997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flipH="1">
                            <a:off x="2857516" y="1028541"/>
                            <a:ext cx="820" cy="8005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6"/>
                        <wps:cNvCnPr>
                          <a:cxnSpLocks noChangeShapeType="1"/>
                        </wps:cNvCnPr>
                        <wps:spPr bwMode="auto">
                          <a:xfrm>
                            <a:off x="3302055" y="1028541"/>
                            <a:ext cx="1016206" cy="8005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a:cxnSpLocks noChangeShapeType="1"/>
                        </wps:cNvCnPr>
                        <wps:spPr bwMode="auto">
                          <a:xfrm flipH="1">
                            <a:off x="571667" y="2399930"/>
                            <a:ext cx="571667" cy="57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8"/>
                        <wps:cNvCnPr>
                          <a:cxnSpLocks noChangeShapeType="1"/>
                        </wps:cNvCnPr>
                        <wps:spPr bwMode="auto">
                          <a:xfrm>
                            <a:off x="1523899" y="2399930"/>
                            <a:ext cx="63974" cy="57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
                        <wps:cNvCnPr>
                          <a:cxnSpLocks noChangeShapeType="1"/>
                        </wps:cNvCnPr>
                        <wps:spPr bwMode="auto">
                          <a:xfrm flipH="1">
                            <a:off x="2667234" y="2399930"/>
                            <a:ext cx="253436" cy="57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
                        <wps:cNvCnPr>
                          <a:cxnSpLocks noChangeShapeType="1"/>
                        </wps:cNvCnPr>
                        <wps:spPr bwMode="auto">
                          <a:xfrm>
                            <a:off x="3429184" y="2399930"/>
                            <a:ext cx="444539" cy="57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1"/>
                        <wps:cNvCnPr>
                          <a:cxnSpLocks noChangeShapeType="1"/>
                        </wps:cNvCnPr>
                        <wps:spPr bwMode="auto">
                          <a:xfrm>
                            <a:off x="4953083" y="2399930"/>
                            <a:ext cx="127128" cy="571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1B13696" id="Canvas 3" o:spid="_x0000_s1026" editas="canvas" style="width:465.05pt;height:279pt;mso-position-horizontal-relative:char;mso-position-vertical-relative:line" coordsize="59061,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61;height:35433;visibility:visible;mso-wrap-style:square">
                  <v:fill o:detectmouseclick="t"/>
                  <v:path o:connecttype="none"/>
                </v:shape>
                <v:rect id="Rectangle 5" o:spid="_x0000_s1028" style="position:absolute;left:1902;top:29716;width:9531;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6" o:spid="_x0000_s1029" style="position:absolute;left:13967;top:29716;width:9531;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7" o:spid="_x0000_s1030" style="position:absolute;left:26032;top:29716;width:9531;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8" o:spid="_x0000_s1031" style="position:absolute;left:37465;top:29716;width:9531;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9" o:spid="_x0000_s1032" style="position:absolute;left:49530;top:29716;width:9531;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0" o:spid="_x0000_s1033" style="position:absolute;left:4445;top:18290;width:12065;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1" o:spid="_x0000_s1034" style="position:absolute;left:23498;top:18290;width:12065;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12" o:spid="_x0000_s1035" style="position:absolute;left:39368;top:18290;width:12065;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13" o:spid="_x0000_s1036" style="position:absolute;left:21587;top:4568;width:12065;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14" o:spid="_x0000_s1037" style="position:absolute;flip:x;visibility:visible;mso-wrap-style:square" from="15238,10285" to="24129,1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5" o:spid="_x0000_s1038" style="position:absolute;flip:x;visibility:visible;mso-wrap-style:square" from="28575,10285" to="28583,18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6" o:spid="_x0000_s1039" style="position:absolute;visibility:visible;mso-wrap-style:square" from="33020,10285" to="43182,18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7" o:spid="_x0000_s1040" style="position:absolute;flip:x;visibility:visible;mso-wrap-style:square" from="5716,23999" to="1143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8" o:spid="_x0000_s1041" style="position:absolute;visibility:visible;mso-wrap-style:square" from="15238,23999" to="15878,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9" o:spid="_x0000_s1042" style="position:absolute;flip:x;visibility:visible;mso-wrap-style:square" from="26672,23999" to="29206,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20" o:spid="_x0000_s1043" style="position:absolute;visibility:visible;mso-wrap-style:square" from="34291,23999" to="38737,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1" o:spid="_x0000_s1044" style="position:absolute;visibility:visible;mso-wrap-style:square" from="49530,23999" to="50802,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w10:anchorlock/>
              </v:group>
            </w:pict>
          </mc:Fallback>
        </mc:AlternateContent>
      </w:r>
    </w:p>
    <w:p w:rsidR="006E4574" w:rsidRDefault="006E4574" w:rsidP="00BC26FD">
      <w:pPr>
        <w:pStyle w:val="BodyText"/>
        <w:rPr>
          <w:rFonts w:ascii="Calibri" w:hAnsi="Calibri" w:cs="Calibri"/>
          <w:i/>
          <w:iCs/>
          <w:sz w:val="20"/>
          <w:szCs w:val="20"/>
        </w:rPr>
      </w:pPr>
    </w:p>
    <w:p w:rsidR="006E4574" w:rsidRDefault="006E4574" w:rsidP="00BC26FD">
      <w:pPr>
        <w:pStyle w:val="BodyText"/>
        <w:rPr>
          <w:rFonts w:ascii="Calibri" w:hAnsi="Calibri" w:cs="Calibri"/>
          <w:i/>
          <w:iCs/>
          <w:sz w:val="20"/>
          <w:szCs w:val="20"/>
        </w:rPr>
      </w:pPr>
    </w:p>
    <w:p w:rsidR="006E4574" w:rsidRPr="00FB76AA" w:rsidRDefault="006E4574" w:rsidP="00BC26FD">
      <w:pPr>
        <w:pStyle w:val="BodyText"/>
        <w:rPr>
          <w:rFonts w:ascii="Calibri" w:hAnsi="Calibri" w:cs="Calibri"/>
          <w:i/>
          <w:iCs/>
          <w:sz w:val="20"/>
          <w:szCs w:val="20"/>
        </w:rPr>
      </w:pPr>
    </w:p>
    <w:p w:rsidR="006E4574" w:rsidRDefault="0047132D" w:rsidP="00BC26FD">
      <w:pPr>
        <w:rPr>
          <w:rFonts w:ascii="Calibri" w:hAnsi="Calibri" w:cs="Calibri"/>
          <w:b/>
          <w:bCs/>
        </w:rPr>
      </w:pPr>
      <w:r>
        <w:rPr>
          <w:noProof/>
        </w:rPr>
        <w:drawing>
          <wp:anchor distT="0" distB="0" distL="114300" distR="114300" simplePos="0" relativeHeight="4" behindDoc="0" locked="0" layoutInCell="1" allowOverlap="1">
            <wp:simplePos x="0" y="0"/>
            <wp:positionH relativeFrom="column">
              <wp:posOffset>0</wp:posOffset>
            </wp:positionH>
            <wp:positionV relativeFrom="paragraph">
              <wp:posOffset>33020</wp:posOffset>
            </wp:positionV>
            <wp:extent cx="278130" cy="28575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006E4574">
        <w:rPr>
          <w:rFonts w:ascii="Calibri" w:hAnsi="Calibri" w:cs="Calibri"/>
          <w:b/>
          <w:bCs/>
        </w:rPr>
        <w:t xml:space="preserve"> </w:t>
      </w:r>
    </w:p>
    <w:p w:rsidR="006E4574" w:rsidRPr="0043472E" w:rsidRDefault="003211FB" w:rsidP="00BC26FD">
      <w:pPr>
        <w:pStyle w:val="ListParagraph"/>
        <w:ind w:left="0"/>
        <w:rPr>
          <w:rFonts w:ascii="Calibri" w:hAnsi="Calibri" w:cs="Calibri"/>
          <w:b/>
          <w:bCs/>
          <w:i/>
          <w:iCs/>
        </w:rPr>
      </w:pPr>
      <w:r>
        <w:rPr>
          <w:rFonts w:ascii="Calibri" w:hAnsi="Calibri" w:cs="Calibri"/>
          <w:b/>
          <w:bCs/>
          <w:i/>
          <w:iCs/>
        </w:rPr>
        <w:t>Print your copy of “lab</w:t>
      </w:r>
      <w:r w:rsidR="00E86190">
        <w:rPr>
          <w:rFonts w:ascii="Calibri" w:hAnsi="Calibri" w:cs="Calibri"/>
          <w:b/>
          <w:bCs/>
          <w:i/>
          <w:iCs/>
        </w:rPr>
        <w:t>7</w:t>
      </w:r>
      <w:r w:rsidR="006E4574">
        <w:rPr>
          <w:rFonts w:ascii="Calibri" w:hAnsi="Calibri" w:cs="Calibri"/>
          <w:b/>
          <w:bCs/>
          <w:i/>
          <w:iCs/>
        </w:rPr>
        <w:t>Enhancing.py” and attach it to the worksheet.</w:t>
      </w:r>
    </w:p>
    <w:p w:rsidR="006E4574" w:rsidRDefault="006E4574" w:rsidP="007B1F3F">
      <w:pPr>
        <w:pStyle w:val="BodyText"/>
        <w:rPr>
          <w:rFonts w:ascii="Calibri" w:hAnsi="Calibri" w:cs="Calibri"/>
          <w:sz w:val="20"/>
          <w:szCs w:val="20"/>
        </w:rPr>
      </w:pPr>
    </w:p>
    <w:p w:rsidR="006E4574" w:rsidRDefault="006E4574" w:rsidP="00654A51">
      <w:pPr>
        <w:rPr>
          <w:rFonts w:ascii="Calibri" w:hAnsi="Calibri" w:cs="Calibri"/>
          <w:b/>
          <w:bCs/>
          <w:color w:val="015F0A"/>
          <w:sz w:val="28"/>
          <w:szCs w:val="28"/>
        </w:rPr>
      </w:pPr>
      <w:r>
        <w:rPr>
          <w:rFonts w:ascii="Calibri" w:hAnsi="Calibri" w:cs="Calibri"/>
          <w:b/>
          <w:bCs/>
          <w:color w:val="015F0A"/>
          <w:sz w:val="28"/>
          <w:szCs w:val="28"/>
        </w:rPr>
        <w:br w:type="page"/>
      </w:r>
    </w:p>
    <w:p w:rsidR="006E4574" w:rsidRPr="00D35113" w:rsidRDefault="006E4574" w:rsidP="00654A51">
      <w:pPr>
        <w:rPr>
          <w:rFonts w:ascii="Calibri" w:hAnsi="Calibri" w:cs="Calibri"/>
          <w:b/>
          <w:bCs/>
          <w:color w:val="015F0A"/>
          <w:sz w:val="28"/>
          <w:szCs w:val="28"/>
        </w:rPr>
      </w:pPr>
      <w:r w:rsidRPr="00D35113">
        <w:rPr>
          <w:rFonts w:ascii="Calibri" w:hAnsi="Calibri" w:cs="Calibri"/>
          <w:b/>
          <w:bCs/>
          <w:color w:val="015F0A"/>
          <w:sz w:val="28"/>
          <w:szCs w:val="28"/>
        </w:rPr>
        <w:lastRenderedPageBreak/>
        <w:t>Extending and Expanding:</w:t>
      </w:r>
    </w:p>
    <w:p w:rsidR="006E4574" w:rsidRPr="00E34974" w:rsidRDefault="006E4574" w:rsidP="00654A51">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rsidR="006E4574" w:rsidRPr="00CF7AE9" w:rsidRDefault="006E4574" w:rsidP="00654A51">
      <w:pPr>
        <w:rPr>
          <w:rFonts w:ascii="Calibri" w:hAnsi="Calibri" w:cs="Calibri"/>
        </w:rPr>
      </w:pPr>
    </w:p>
    <w:p w:rsidR="006E4574" w:rsidRPr="00FB76AA" w:rsidRDefault="006E4574" w:rsidP="003424F2">
      <w:pPr>
        <w:pStyle w:val="BodyText"/>
        <w:rPr>
          <w:rFonts w:ascii="Calibri" w:hAnsi="Calibri" w:cs="Calibri"/>
          <w:i/>
          <w:iCs/>
          <w:sz w:val="20"/>
          <w:szCs w:val="20"/>
        </w:rPr>
      </w:pPr>
      <w:bookmarkStart w:id="0" w:name="_GoBack"/>
      <w:bookmarkEnd w:id="0"/>
    </w:p>
    <w:p w:rsidR="006E4574" w:rsidRDefault="0047132D" w:rsidP="003424F2">
      <w:pPr>
        <w:rPr>
          <w:rFonts w:ascii="Calibri" w:hAnsi="Calibri" w:cs="Calibri"/>
          <w:b/>
          <w:bCs/>
        </w:rPr>
      </w:pPr>
      <w:r>
        <w:rPr>
          <w:noProof/>
        </w:rPr>
        <w:drawing>
          <wp:anchor distT="0" distB="0" distL="114300" distR="114300" simplePos="0" relativeHeight="6" behindDoc="0" locked="0" layoutInCell="1" allowOverlap="1">
            <wp:simplePos x="0" y="0"/>
            <wp:positionH relativeFrom="column">
              <wp:posOffset>0</wp:posOffset>
            </wp:positionH>
            <wp:positionV relativeFrom="paragraph">
              <wp:posOffset>33020</wp:posOffset>
            </wp:positionV>
            <wp:extent cx="278130" cy="285750"/>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006E4574">
        <w:rPr>
          <w:rFonts w:ascii="Calibri" w:hAnsi="Calibri" w:cs="Calibri"/>
          <w:b/>
          <w:bCs/>
        </w:rPr>
        <w:t xml:space="preserve"> </w:t>
      </w:r>
    </w:p>
    <w:p w:rsidR="006E4574" w:rsidRPr="0043472E" w:rsidRDefault="006E4574" w:rsidP="003424F2">
      <w:pPr>
        <w:pStyle w:val="ListParagraph"/>
        <w:ind w:left="0"/>
        <w:rPr>
          <w:rFonts w:ascii="Calibri" w:hAnsi="Calibri" w:cs="Calibri"/>
          <w:b/>
          <w:bCs/>
          <w:i/>
          <w:iCs/>
        </w:rPr>
      </w:pPr>
      <w:r>
        <w:rPr>
          <w:rFonts w:ascii="Calibri" w:hAnsi="Calibri" w:cs="Calibri"/>
          <w:b/>
          <w:bCs/>
          <w:i/>
          <w:iCs/>
        </w:rPr>
        <w:t xml:space="preserve">Print your </w:t>
      </w:r>
      <w:r w:rsidR="000E67D6">
        <w:rPr>
          <w:rFonts w:ascii="Calibri" w:hAnsi="Calibri" w:cs="Calibri"/>
          <w:b/>
          <w:bCs/>
          <w:i/>
          <w:iCs/>
        </w:rPr>
        <w:t xml:space="preserve">new </w:t>
      </w:r>
      <w:r w:rsidR="003211FB">
        <w:rPr>
          <w:rFonts w:ascii="Calibri" w:hAnsi="Calibri" w:cs="Calibri"/>
          <w:b/>
          <w:bCs/>
          <w:i/>
          <w:iCs/>
        </w:rPr>
        <w:t>copy of “lab</w:t>
      </w:r>
      <w:r w:rsidR="00E86190">
        <w:rPr>
          <w:rFonts w:ascii="Calibri" w:hAnsi="Calibri" w:cs="Calibri"/>
          <w:b/>
          <w:bCs/>
          <w:i/>
          <w:iCs/>
        </w:rPr>
        <w:t>7</w:t>
      </w:r>
      <w:r>
        <w:rPr>
          <w:rFonts w:ascii="Calibri" w:hAnsi="Calibri" w:cs="Calibri"/>
          <w:b/>
          <w:bCs/>
          <w:i/>
          <w:iCs/>
        </w:rPr>
        <w:t>Enhancing.py” and attach it to the worksheet.</w:t>
      </w:r>
    </w:p>
    <w:p w:rsidR="006E4574" w:rsidRDefault="006E4574">
      <w:pPr>
        <w:rPr>
          <w:rFonts w:ascii="Calibri" w:hAnsi="Calibri" w:cs="Calibri"/>
          <w:noProof/>
        </w:rPr>
      </w:pPr>
    </w:p>
    <w:p w:rsidR="006E4574" w:rsidRDefault="006E4574">
      <w:pPr>
        <w:rPr>
          <w:rFonts w:ascii="Calibri" w:hAnsi="Calibri" w:cs="Calibri"/>
          <w:noProof/>
        </w:rPr>
      </w:pPr>
    </w:p>
    <w:p w:rsidR="006E4574" w:rsidRPr="00D35113" w:rsidRDefault="006E4574">
      <w:pPr>
        <w:rPr>
          <w:rFonts w:ascii="Calibri" w:hAnsi="Calibri" w:cs="Calibri"/>
          <w:b/>
          <w:bCs/>
          <w:color w:val="015F0A"/>
          <w:sz w:val="28"/>
          <w:szCs w:val="28"/>
        </w:rPr>
      </w:pPr>
      <w:r w:rsidRPr="00D35113">
        <w:rPr>
          <w:rFonts w:ascii="Calibri" w:hAnsi="Calibri" w:cs="Calibri"/>
          <w:b/>
          <w:bCs/>
          <w:color w:val="015F0A"/>
          <w:sz w:val="28"/>
          <w:szCs w:val="28"/>
        </w:rPr>
        <w:t>Reflection:</w:t>
      </w:r>
      <w:r>
        <w:rPr>
          <w:rFonts w:ascii="Calibri" w:hAnsi="Calibri" w:cs="Calibri"/>
          <w:b/>
          <w:bCs/>
          <w:color w:val="015F0A"/>
          <w:sz w:val="28"/>
          <w:szCs w:val="28"/>
        </w:rPr>
        <w:t xml:space="preserve"> </w:t>
      </w:r>
    </w:p>
    <w:p w:rsidR="006E4574" w:rsidRPr="009C0BFC" w:rsidRDefault="006E4574" w:rsidP="009C0BFC">
      <w:pPr>
        <w:pStyle w:val="BodyText"/>
        <w:rPr>
          <w:rFonts w:ascii="Calibri" w:hAnsi="Calibri" w:cs="Calibri"/>
          <w:b/>
          <w:bCs/>
          <w:i/>
          <w:iCs/>
          <w:noProof/>
          <w:sz w:val="20"/>
          <w:szCs w:val="20"/>
        </w:rPr>
      </w:pPr>
      <w:r>
        <w:rPr>
          <w:rFonts w:ascii="Calibri" w:hAnsi="Calibri" w:cs="Calibri"/>
          <w:i/>
          <w:iCs/>
          <w:sz w:val="20"/>
          <w:szCs w:val="20"/>
        </w:rPr>
        <w:t>As always, answer on separate sheets.</w:t>
      </w:r>
    </w:p>
    <w:p w:rsidR="006E4574" w:rsidRDefault="006E4574">
      <w:pPr>
        <w:rPr>
          <w:rFonts w:ascii="Calibri" w:hAnsi="Calibri" w:cs="Calibri"/>
        </w:rPr>
      </w:pPr>
    </w:p>
    <w:p w:rsidR="006E4574" w:rsidRDefault="006E4574">
      <w:pPr>
        <w:rPr>
          <w:rFonts w:ascii="Calibri" w:hAnsi="Calibri" w:cs="Calibri"/>
        </w:rPr>
      </w:pPr>
    </w:p>
    <w:p w:rsidR="006E4574" w:rsidRDefault="0047132D" w:rsidP="004D221A">
      <w:pPr>
        <w:ind w:left="720"/>
        <w:rPr>
          <w:rFonts w:ascii="Calibri" w:hAnsi="Calibri" w:cs="Calibri"/>
        </w:rPr>
      </w:pPr>
      <w:r>
        <w:rPr>
          <w:noProof/>
        </w:rPr>
        <w:drawing>
          <wp:anchor distT="0" distB="0" distL="114300" distR="114300" simplePos="0" relativeHeight="2" behindDoc="0" locked="1" layoutInCell="1" allowOverlap="1">
            <wp:simplePos x="0" y="0"/>
            <wp:positionH relativeFrom="column">
              <wp:posOffset>-63500</wp:posOffset>
            </wp:positionH>
            <wp:positionV relativeFrom="paragraph">
              <wp:posOffset>78740</wp:posOffset>
            </wp:positionV>
            <wp:extent cx="278130" cy="28575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006E4574" w:rsidRPr="004D221A">
        <w:rPr>
          <w:rFonts w:ascii="Calibri" w:hAnsi="Calibri" w:cs="Calibri"/>
        </w:rPr>
        <w:t xml:space="preserve">In </w:t>
      </w:r>
      <w:r w:rsidR="006E4574">
        <w:rPr>
          <w:rFonts w:ascii="Calibri" w:hAnsi="Calibri" w:cs="Calibri"/>
        </w:rPr>
        <w:t>this lab</w:t>
      </w:r>
      <w:r w:rsidR="006E4574" w:rsidRPr="004D221A">
        <w:rPr>
          <w:rFonts w:ascii="Calibri" w:hAnsi="Calibri" w:cs="Calibri"/>
        </w:rPr>
        <w:t xml:space="preserve"> you developed programs using </w:t>
      </w:r>
      <w:r w:rsidR="006E4574">
        <w:rPr>
          <w:rFonts w:ascii="Calibri" w:hAnsi="Calibri" w:cs="Calibri"/>
        </w:rPr>
        <w:t>many</w:t>
      </w:r>
      <w:r w:rsidR="006E4574" w:rsidRPr="004D221A">
        <w:rPr>
          <w:rFonts w:ascii="Calibri" w:hAnsi="Calibri" w:cs="Calibri"/>
        </w:rPr>
        <w:t xml:space="preserve"> function</w:t>
      </w:r>
      <w:r w:rsidR="006E4574">
        <w:rPr>
          <w:rFonts w:ascii="Calibri" w:hAnsi="Calibri" w:cs="Calibri"/>
        </w:rPr>
        <w:t>s</w:t>
      </w:r>
      <w:r w:rsidR="006E4574" w:rsidRPr="004D221A">
        <w:rPr>
          <w:rFonts w:ascii="Calibri" w:hAnsi="Calibri" w:cs="Calibri"/>
        </w:rPr>
        <w:t xml:space="preserve">.  What were the advantages to using multiple functions instead of writing just one big </w:t>
      </w:r>
      <w:r w:rsidR="006E4574">
        <w:rPr>
          <w:rFonts w:ascii="Calibri" w:hAnsi="Calibri" w:cs="Calibri"/>
        </w:rPr>
        <w:t>function</w:t>
      </w:r>
      <w:r w:rsidR="006E4574" w:rsidRPr="004D221A">
        <w:rPr>
          <w:rFonts w:ascii="Calibri" w:hAnsi="Calibri" w:cs="Calibri"/>
        </w:rPr>
        <w:t xml:space="preserve"> for the whole program?  Be specific and thorough, listing as many advantages as you can, considering both the process of writing the program and what might happen with the programs</w:t>
      </w:r>
      <w:r w:rsidR="006E4574">
        <w:rPr>
          <w:rFonts w:ascii="Calibri" w:hAnsi="Calibri" w:cs="Calibri"/>
        </w:rPr>
        <w:t xml:space="preserve"> and functions later.  Also include any disadvantages you may have noticed.</w:t>
      </w:r>
    </w:p>
    <w:p w:rsidR="006E4574" w:rsidRDefault="006E4574" w:rsidP="004D221A">
      <w:pPr>
        <w:ind w:left="720"/>
        <w:rPr>
          <w:rFonts w:ascii="Calibri" w:hAnsi="Calibri" w:cs="Calibri"/>
        </w:rPr>
      </w:pPr>
    </w:p>
    <w:p w:rsidR="006E4574" w:rsidRDefault="006E4574" w:rsidP="00F57672">
      <w:pPr>
        <w:rPr>
          <w:rFonts w:ascii="Calibri" w:hAnsi="Calibri" w:cs="Calibri"/>
        </w:rPr>
      </w:pPr>
    </w:p>
    <w:p w:rsidR="006E4574" w:rsidRPr="004D221A" w:rsidRDefault="0047132D" w:rsidP="00F57672">
      <w:pPr>
        <w:ind w:left="720"/>
        <w:rPr>
          <w:rFonts w:ascii="Calibri" w:hAnsi="Calibri" w:cs="Calibri"/>
          <w:noProof/>
        </w:rPr>
      </w:pPr>
      <w:r>
        <w:rPr>
          <w:noProof/>
        </w:rPr>
        <w:drawing>
          <wp:anchor distT="0" distB="0" distL="114300" distR="114300" simplePos="0" relativeHeight="5" behindDoc="0" locked="1" layoutInCell="1" allowOverlap="1">
            <wp:simplePos x="0" y="0"/>
            <wp:positionH relativeFrom="column">
              <wp:posOffset>-63500</wp:posOffset>
            </wp:positionH>
            <wp:positionV relativeFrom="paragraph">
              <wp:posOffset>78740</wp:posOffset>
            </wp:positionV>
            <wp:extent cx="278130" cy="28575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 cy="285750"/>
                    </a:xfrm>
                    <a:prstGeom prst="rect">
                      <a:avLst/>
                    </a:prstGeom>
                    <a:noFill/>
                  </pic:spPr>
                </pic:pic>
              </a:graphicData>
            </a:graphic>
            <wp14:sizeRelH relativeFrom="page">
              <wp14:pctWidth>0</wp14:pctWidth>
            </wp14:sizeRelH>
            <wp14:sizeRelV relativeFrom="page">
              <wp14:pctHeight>0</wp14:pctHeight>
            </wp14:sizeRelV>
          </wp:anchor>
        </w:drawing>
      </w:r>
      <w:r w:rsidR="006E4574">
        <w:rPr>
          <w:rFonts w:ascii="Calibri" w:hAnsi="Calibri" w:cs="Calibri"/>
        </w:rPr>
        <w:t>Your program is not very user-friendly:  for example, it only works properly when the user enters valid data; it does not give the user enough help or feedback; etc.  If you were going to “release” this program for the general public to use, describe the changes you would make to make it more complete and professional.  Try to think of all aspects of a user’s interaction with the program in your answer, and as always, be detailed and thorough.</w:t>
      </w:r>
    </w:p>
    <w:sectPr w:rsidR="006E4574" w:rsidRPr="004D221A" w:rsidSect="00525266">
      <w:footerReference w:type="default" r:id="rId8"/>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D72" w:rsidRDefault="00FA1D72">
      <w:r>
        <w:separator/>
      </w:r>
    </w:p>
  </w:endnote>
  <w:endnote w:type="continuationSeparator" w:id="0">
    <w:p w:rsidR="00FA1D72" w:rsidRDefault="00FA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574" w:rsidRDefault="009F435C">
    <w:pPr>
      <w:pStyle w:val="Footer"/>
      <w:framePr w:wrap="auto" w:vAnchor="text" w:hAnchor="margin" w:xAlign="center" w:y="1"/>
      <w:rPr>
        <w:rStyle w:val="PageNumber"/>
      </w:rPr>
    </w:pPr>
    <w:r>
      <w:rPr>
        <w:rStyle w:val="PageNumber"/>
      </w:rPr>
      <w:fldChar w:fldCharType="begin"/>
    </w:r>
    <w:r w:rsidR="006E4574">
      <w:rPr>
        <w:rStyle w:val="PageNumber"/>
      </w:rPr>
      <w:instrText xml:space="preserve">PAGE  </w:instrText>
    </w:r>
    <w:r>
      <w:rPr>
        <w:rStyle w:val="PageNumber"/>
      </w:rPr>
      <w:fldChar w:fldCharType="separate"/>
    </w:r>
    <w:r w:rsidR="003E2E40">
      <w:rPr>
        <w:rStyle w:val="PageNumber"/>
        <w:noProof/>
      </w:rPr>
      <w:t>2</w:t>
    </w:r>
    <w:r>
      <w:rPr>
        <w:rStyle w:val="PageNumber"/>
      </w:rPr>
      <w:fldChar w:fldCharType="end"/>
    </w:r>
  </w:p>
  <w:p w:rsidR="006E4574" w:rsidRDefault="0058081B">
    <w:pPr>
      <w:pStyle w:val="Footer"/>
    </w:pPr>
    <w:r>
      <w:t xml:space="preserve">CSIS110-Python: Lab </w:t>
    </w:r>
    <w:r w:rsidR="00932D56">
      <w:t>7</w:t>
    </w:r>
  </w:p>
  <w:p w:rsidR="006E4574" w:rsidRDefault="006E4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D72" w:rsidRDefault="00FA1D72">
      <w:r>
        <w:separator/>
      </w:r>
    </w:p>
  </w:footnote>
  <w:footnote w:type="continuationSeparator" w:id="0">
    <w:p w:rsidR="00FA1D72" w:rsidRDefault="00FA1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15:restartNumberingAfterBreak="0">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15:restartNumberingAfterBreak="0">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15:restartNumberingAfterBreak="0">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15:restartNumberingAfterBreak="0">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15:restartNumberingAfterBreak="0">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15:restartNumberingAfterBreak="0">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15:restartNumberingAfterBreak="0">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15:restartNumberingAfterBreak="0">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15:restartNumberingAfterBreak="0">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15:restartNumberingAfterBreak="0">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15:restartNumberingAfterBreak="0">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15:restartNumberingAfterBreak="0">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15:restartNumberingAfterBreak="0">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15:restartNumberingAfterBreak="0">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15:restartNumberingAfterBreak="0">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15"/>
    <w:rsid w:val="00000B17"/>
    <w:rsid w:val="00003A76"/>
    <w:rsid w:val="00004AE2"/>
    <w:rsid w:val="000232F2"/>
    <w:rsid w:val="00030A06"/>
    <w:rsid w:val="00036853"/>
    <w:rsid w:val="000439F9"/>
    <w:rsid w:val="000502C6"/>
    <w:rsid w:val="000543D3"/>
    <w:rsid w:val="00054742"/>
    <w:rsid w:val="00056F9A"/>
    <w:rsid w:val="00071A59"/>
    <w:rsid w:val="000725C9"/>
    <w:rsid w:val="000737D1"/>
    <w:rsid w:val="00077591"/>
    <w:rsid w:val="00080569"/>
    <w:rsid w:val="00084B7B"/>
    <w:rsid w:val="00085690"/>
    <w:rsid w:val="00093AEE"/>
    <w:rsid w:val="00093CBB"/>
    <w:rsid w:val="0009781F"/>
    <w:rsid w:val="000A7330"/>
    <w:rsid w:val="000B1B10"/>
    <w:rsid w:val="000C28E3"/>
    <w:rsid w:val="000C3283"/>
    <w:rsid w:val="000C7E0A"/>
    <w:rsid w:val="000D6E7E"/>
    <w:rsid w:val="000D7F3B"/>
    <w:rsid w:val="000E67D6"/>
    <w:rsid w:val="000F1A4B"/>
    <w:rsid w:val="000F61CF"/>
    <w:rsid w:val="00102143"/>
    <w:rsid w:val="0010623A"/>
    <w:rsid w:val="00110F7C"/>
    <w:rsid w:val="0011578B"/>
    <w:rsid w:val="00117803"/>
    <w:rsid w:val="00125A9D"/>
    <w:rsid w:val="00125BDD"/>
    <w:rsid w:val="0012745E"/>
    <w:rsid w:val="001309BD"/>
    <w:rsid w:val="00140FD6"/>
    <w:rsid w:val="001415D4"/>
    <w:rsid w:val="00146F72"/>
    <w:rsid w:val="001551FF"/>
    <w:rsid w:val="0015630C"/>
    <w:rsid w:val="00156C67"/>
    <w:rsid w:val="00162158"/>
    <w:rsid w:val="001658A6"/>
    <w:rsid w:val="001660DB"/>
    <w:rsid w:val="00175248"/>
    <w:rsid w:val="00176D5C"/>
    <w:rsid w:val="001835DF"/>
    <w:rsid w:val="00190D5E"/>
    <w:rsid w:val="00192C16"/>
    <w:rsid w:val="00192C8C"/>
    <w:rsid w:val="001A02A2"/>
    <w:rsid w:val="001A0A73"/>
    <w:rsid w:val="001A2FFA"/>
    <w:rsid w:val="001A6E94"/>
    <w:rsid w:val="001B3E7B"/>
    <w:rsid w:val="001B76D7"/>
    <w:rsid w:val="001C2657"/>
    <w:rsid w:val="001C2E62"/>
    <w:rsid w:val="001D2FE3"/>
    <w:rsid w:val="001D733E"/>
    <w:rsid w:val="001E777D"/>
    <w:rsid w:val="00204A65"/>
    <w:rsid w:val="00217863"/>
    <w:rsid w:val="002179B6"/>
    <w:rsid w:val="00224B40"/>
    <w:rsid w:val="00234EAE"/>
    <w:rsid w:val="002429E5"/>
    <w:rsid w:val="0024578B"/>
    <w:rsid w:val="0025529A"/>
    <w:rsid w:val="00255C71"/>
    <w:rsid w:val="002622B7"/>
    <w:rsid w:val="00263294"/>
    <w:rsid w:val="002634AE"/>
    <w:rsid w:val="00267857"/>
    <w:rsid w:val="00273308"/>
    <w:rsid w:val="00275B1E"/>
    <w:rsid w:val="00277729"/>
    <w:rsid w:val="002816D2"/>
    <w:rsid w:val="00290F15"/>
    <w:rsid w:val="00293F9A"/>
    <w:rsid w:val="00295673"/>
    <w:rsid w:val="002A1200"/>
    <w:rsid w:val="002A31BA"/>
    <w:rsid w:val="002A636A"/>
    <w:rsid w:val="002B5212"/>
    <w:rsid w:val="002B7105"/>
    <w:rsid w:val="002B7C81"/>
    <w:rsid w:val="002E6EDD"/>
    <w:rsid w:val="002E7BCB"/>
    <w:rsid w:val="002F6E97"/>
    <w:rsid w:val="002F7C4F"/>
    <w:rsid w:val="0030299A"/>
    <w:rsid w:val="003068CD"/>
    <w:rsid w:val="00307CA2"/>
    <w:rsid w:val="003211FB"/>
    <w:rsid w:val="00332FF7"/>
    <w:rsid w:val="003424F2"/>
    <w:rsid w:val="00345C14"/>
    <w:rsid w:val="0035281D"/>
    <w:rsid w:val="00353DA6"/>
    <w:rsid w:val="003649DC"/>
    <w:rsid w:val="003671EB"/>
    <w:rsid w:val="00374693"/>
    <w:rsid w:val="003753C6"/>
    <w:rsid w:val="003865A6"/>
    <w:rsid w:val="003871C8"/>
    <w:rsid w:val="003A32A8"/>
    <w:rsid w:val="003A450E"/>
    <w:rsid w:val="003C6BA3"/>
    <w:rsid w:val="003C7B35"/>
    <w:rsid w:val="003D2C9E"/>
    <w:rsid w:val="003E2E40"/>
    <w:rsid w:val="003E3559"/>
    <w:rsid w:val="003F09DE"/>
    <w:rsid w:val="003F5A65"/>
    <w:rsid w:val="003F61D5"/>
    <w:rsid w:val="003F7824"/>
    <w:rsid w:val="00403E5E"/>
    <w:rsid w:val="0040718A"/>
    <w:rsid w:val="00411869"/>
    <w:rsid w:val="004168DB"/>
    <w:rsid w:val="00432CA6"/>
    <w:rsid w:val="0043472E"/>
    <w:rsid w:val="00446A1C"/>
    <w:rsid w:val="00450270"/>
    <w:rsid w:val="00450297"/>
    <w:rsid w:val="00450403"/>
    <w:rsid w:val="00456A8B"/>
    <w:rsid w:val="0046019A"/>
    <w:rsid w:val="00460A24"/>
    <w:rsid w:val="00460E56"/>
    <w:rsid w:val="00463F0E"/>
    <w:rsid w:val="004645BB"/>
    <w:rsid w:val="00466E14"/>
    <w:rsid w:val="0047132D"/>
    <w:rsid w:val="00485AB1"/>
    <w:rsid w:val="0049045A"/>
    <w:rsid w:val="00491223"/>
    <w:rsid w:val="00494EAB"/>
    <w:rsid w:val="00497402"/>
    <w:rsid w:val="00497D8F"/>
    <w:rsid w:val="004A747C"/>
    <w:rsid w:val="004B20FD"/>
    <w:rsid w:val="004C221A"/>
    <w:rsid w:val="004D221A"/>
    <w:rsid w:val="004D5E79"/>
    <w:rsid w:val="004D610B"/>
    <w:rsid w:val="004D6F31"/>
    <w:rsid w:val="004E318A"/>
    <w:rsid w:val="00505163"/>
    <w:rsid w:val="00513506"/>
    <w:rsid w:val="00522C46"/>
    <w:rsid w:val="00525266"/>
    <w:rsid w:val="00533500"/>
    <w:rsid w:val="005372FB"/>
    <w:rsid w:val="005374D5"/>
    <w:rsid w:val="00553430"/>
    <w:rsid w:val="00556D69"/>
    <w:rsid w:val="00557EFF"/>
    <w:rsid w:val="00570B0F"/>
    <w:rsid w:val="00572E2B"/>
    <w:rsid w:val="0057314B"/>
    <w:rsid w:val="00573C40"/>
    <w:rsid w:val="0058081B"/>
    <w:rsid w:val="0058209E"/>
    <w:rsid w:val="00583547"/>
    <w:rsid w:val="0058435D"/>
    <w:rsid w:val="005866AE"/>
    <w:rsid w:val="00586F1E"/>
    <w:rsid w:val="00591487"/>
    <w:rsid w:val="0059306F"/>
    <w:rsid w:val="005B1F31"/>
    <w:rsid w:val="005C4750"/>
    <w:rsid w:val="005D3A2C"/>
    <w:rsid w:val="005D3A7D"/>
    <w:rsid w:val="005D428D"/>
    <w:rsid w:val="005D670C"/>
    <w:rsid w:val="005E0EE2"/>
    <w:rsid w:val="005E1928"/>
    <w:rsid w:val="005E2943"/>
    <w:rsid w:val="005E2D4D"/>
    <w:rsid w:val="005E3749"/>
    <w:rsid w:val="005F020A"/>
    <w:rsid w:val="005F2DE2"/>
    <w:rsid w:val="005F3FB6"/>
    <w:rsid w:val="005F40C2"/>
    <w:rsid w:val="005F49C9"/>
    <w:rsid w:val="006022C6"/>
    <w:rsid w:val="00606D92"/>
    <w:rsid w:val="0060756B"/>
    <w:rsid w:val="0060793D"/>
    <w:rsid w:val="00613384"/>
    <w:rsid w:val="0061657F"/>
    <w:rsid w:val="00630B0D"/>
    <w:rsid w:val="00632632"/>
    <w:rsid w:val="00640DFC"/>
    <w:rsid w:val="006414C8"/>
    <w:rsid w:val="00654A51"/>
    <w:rsid w:val="0067043A"/>
    <w:rsid w:val="0068470D"/>
    <w:rsid w:val="0068604E"/>
    <w:rsid w:val="00686FD8"/>
    <w:rsid w:val="00693251"/>
    <w:rsid w:val="0069517A"/>
    <w:rsid w:val="006969BA"/>
    <w:rsid w:val="006A7D1D"/>
    <w:rsid w:val="006C26AA"/>
    <w:rsid w:val="006D20DD"/>
    <w:rsid w:val="006D40B7"/>
    <w:rsid w:val="006E4574"/>
    <w:rsid w:val="006F035A"/>
    <w:rsid w:val="00704A35"/>
    <w:rsid w:val="0070694B"/>
    <w:rsid w:val="007109DA"/>
    <w:rsid w:val="0071123D"/>
    <w:rsid w:val="00717F66"/>
    <w:rsid w:val="007270DB"/>
    <w:rsid w:val="00730F33"/>
    <w:rsid w:val="00732699"/>
    <w:rsid w:val="00735CFE"/>
    <w:rsid w:val="00741224"/>
    <w:rsid w:val="00747B4B"/>
    <w:rsid w:val="00750F7A"/>
    <w:rsid w:val="00756CD7"/>
    <w:rsid w:val="00776483"/>
    <w:rsid w:val="0078179A"/>
    <w:rsid w:val="00785518"/>
    <w:rsid w:val="00795861"/>
    <w:rsid w:val="00797733"/>
    <w:rsid w:val="007A62CA"/>
    <w:rsid w:val="007B1F3F"/>
    <w:rsid w:val="007B4F08"/>
    <w:rsid w:val="007C71A6"/>
    <w:rsid w:val="007D318E"/>
    <w:rsid w:val="007D45FE"/>
    <w:rsid w:val="007D55B4"/>
    <w:rsid w:val="00816521"/>
    <w:rsid w:val="0082559F"/>
    <w:rsid w:val="0083245C"/>
    <w:rsid w:val="008328FF"/>
    <w:rsid w:val="008442AF"/>
    <w:rsid w:val="008468EB"/>
    <w:rsid w:val="00847F58"/>
    <w:rsid w:val="00854103"/>
    <w:rsid w:val="0085528D"/>
    <w:rsid w:val="008575AA"/>
    <w:rsid w:val="008650A7"/>
    <w:rsid w:val="00867138"/>
    <w:rsid w:val="0088412B"/>
    <w:rsid w:val="008A2E10"/>
    <w:rsid w:val="008A5792"/>
    <w:rsid w:val="008B0AF8"/>
    <w:rsid w:val="008B64D4"/>
    <w:rsid w:val="008C13D8"/>
    <w:rsid w:val="008D2548"/>
    <w:rsid w:val="008E1372"/>
    <w:rsid w:val="008E17B1"/>
    <w:rsid w:val="008E3E51"/>
    <w:rsid w:val="008E3FE4"/>
    <w:rsid w:val="008F5668"/>
    <w:rsid w:val="009031E1"/>
    <w:rsid w:val="009053BA"/>
    <w:rsid w:val="00905D6E"/>
    <w:rsid w:val="00907ECB"/>
    <w:rsid w:val="00914FD6"/>
    <w:rsid w:val="00917498"/>
    <w:rsid w:val="00920930"/>
    <w:rsid w:val="00926F55"/>
    <w:rsid w:val="00930814"/>
    <w:rsid w:val="00932D56"/>
    <w:rsid w:val="009331C8"/>
    <w:rsid w:val="00933938"/>
    <w:rsid w:val="0093431B"/>
    <w:rsid w:val="00937D2A"/>
    <w:rsid w:val="0095288F"/>
    <w:rsid w:val="009534D1"/>
    <w:rsid w:val="00954BE7"/>
    <w:rsid w:val="00955F53"/>
    <w:rsid w:val="009639C4"/>
    <w:rsid w:val="00973B09"/>
    <w:rsid w:val="0097586F"/>
    <w:rsid w:val="00981C79"/>
    <w:rsid w:val="009831C1"/>
    <w:rsid w:val="009843AC"/>
    <w:rsid w:val="00990EDB"/>
    <w:rsid w:val="009A200A"/>
    <w:rsid w:val="009A2A4C"/>
    <w:rsid w:val="009B03BA"/>
    <w:rsid w:val="009B2BC6"/>
    <w:rsid w:val="009B7089"/>
    <w:rsid w:val="009B7FD0"/>
    <w:rsid w:val="009C03F9"/>
    <w:rsid w:val="009C0BFC"/>
    <w:rsid w:val="009D4DA8"/>
    <w:rsid w:val="009D589F"/>
    <w:rsid w:val="009D5C98"/>
    <w:rsid w:val="009E21D0"/>
    <w:rsid w:val="009E6A6B"/>
    <w:rsid w:val="009E772B"/>
    <w:rsid w:val="009F42D9"/>
    <w:rsid w:val="009F435C"/>
    <w:rsid w:val="009F68BF"/>
    <w:rsid w:val="00A00B06"/>
    <w:rsid w:val="00A05F51"/>
    <w:rsid w:val="00A07784"/>
    <w:rsid w:val="00A07A51"/>
    <w:rsid w:val="00A1022F"/>
    <w:rsid w:val="00A11BE2"/>
    <w:rsid w:val="00A17DBA"/>
    <w:rsid w:val="00A23F55"/>
    <w:rsid w:val="00A36A06"/>
    <w:rsid w:val="00A4440C"/>
    <w:rsid w:val="00A57212"/>
    <w:rsid w:val="00A66688"/>
    <w:rsid w:val="00A7583D"/>
    <w:rsid w:val="00A84541"/>
    <w:rsid w:val="00A912B8"/>
    <w:rsid w:val="00A96C99"/>
    <w:rsid w:val="00AA2AE1"/>
    <w:rsid w:val="00AA2D1E"/>
    <w:rsid w:val="00AA77D2"/>
    <w:rsid w:val="00AB7787"/>
    <w:rsid w:val="00AC105A"/>
    <w:rsid w:val="00AC3973"/>
    <w:rsid w:val="00AC61C5"/>
    <w:rsid w:val="00AC685F"/>
    <w:rsid w:val="00AC7293"/>
    <w:rsid w:val="00AD7FBA"/>
    <w:rsid w:val="00AE0B3A"/>
    <w:rsid w:val="00B03509"/>
    <w:rsid w:val="00B06E4B"/>
    <w:rsid w:val="00B11181"/>
    <w:rsid w:val="00B20B21"/>
    <w:rsid w:val="00B20C85"/>
    <w:rsid w:val="00B26C69"/>
    <w:rsid w:val="00B421F8"/>
    <w:rsid w:val="00B42330"/>
    <w:rsid w:val="00B42DED"/>
    <w:rsid w:val="00B454F3"/>
    <w:rsid w:val="00B51833"/>
    <w:rsid w:val="00B54FE6"/>
    <w:rsid w:val="00B5650C"/>
    <w:rsid w:val="00B83EA5"/>
    <w:rsid w:val="00B844C7"/>
    <w:rsid w:val="00B84C35"/>
    <w:rsid w:val="00B91152"/>
    <w:rsid w:val="00B93BBB"/>
    <w:rsid w:val="00BA2FAA"/>
    <w:rsid w:val="00BA4AFC"/>
    <w:rsid w:val="00BB1E7B"/>
    <w:rsid w:val="00BB2418"/>
    <w:rsid w:val="00BC0AB2"/>
    <w:rsid w:val="00BC26FD"/>
    <w:rsid w:val="00BC7B51"/>
    <w:rsid w:val="00BC7F11"/>
    <w:rsid w:val="00BD075B"/>
    <w:rsid w:val="00BD0F36"/>
    <w:rsid w:val="00BD372A"/>
    <w:rsid w:val="00BD375D"/>
    <w:rsid w:val="00BE3E8D"/>
    <w:rsid w:val="00BE4566"/>
    <w:rsid w:val="00BF0899"/>
    <w:rsid w:val="00BF3490"/>
    <w:rsid w:val="00BF4BDB"/>
    <w:rsid w:val="00C01A74"/>
    <w:rsid w:val="00C02BA5"/>
    <w:rsid w:val="00C05943"/>
    <w:rsid w:val="00C071E5"/>
    <w:rsid w:val="00C116A3"/>
    <w:rsid w:val="00C11CEA"/>
    <w:rsid w:val="00C12853"/>
    <w:rsid w:val="00C12E28"/>
    <w:rsid w:val="00C3399F"/>
    <w:rsid w:val="00C3492D"/>
    <w:rsid w:val="00C43383"/>
    <w:rsid w:val="00C56BF8"/>
    <w:rsid w:val="00C6669F"/>
    <w:rsid w:val="00C70F10"/>
    <w:rsid w:val="00C7701F"/>
    <w:rsid w:val="00C935B9"/>
    <w:rsid w:val="00C93A1F"/>
    <w:rsid w:val="00CA50D8"/>
    <w:rsid w:val="00CA611F"/>
    <w:rsid w:val="00CB0F08"/>
    <w:rsid w:val="00CB16C1"/>
    <w:rsid w:val="00CB628B"/>
    <w:rsid w:val="00CC1933"/>
    <w:rsid w:val="00CC58E0"/>
    <w:rsid w:val="00CC5AF9"/>
    <w:rsid w:val="00CC68F2"/>
    <w:rsid w:val="00CD0934"/>
    <w:rsid w:val="00CD2166"/>
    <w:rsid w:val="00CD2BD8"/>
    <w:rsid w:val="00CE2EEA"/>
    <w:rsid w:val="00CE7EDD"/>
    <w:rsid w:val="00CF0786"/>
    <w:rsid w:val="00CF1A6E"/>
    <w:rsid w:val="00CF4AE7"/>
    <w:rsid w:val="00CF5CBB"/>
    <w:rsid w:val="00CF662F"/>
    <w:rsid w:val="00CF7AE9"/>
    <w:rsid w:val="00D0023F"/>
    <w:rsid w:val="00D14F6D"/>
    <w:rsid w:val="00D15990"/>
    <w:rsid w:val="00D34AAF"/>
    <w:rsid w:val="00D35113"/>
    <w:rsid w:val="00D35CC0"/>
    <w:rsid w:val="00D37CAE"/>
    <w:rsid w:val="00D53A26"/>
    <w:rsid w:val="00D6156A"/>
    <w:rsid w:val="00D65D9C"/>
    <w:rsid w:val="00D74EE3"/>
    <w:rsid w:val="00D875C9"/>
    <w:rsid w:val="00D93958"/>
    <w:rsid w:val="00D95DE6"/>
    <w:rsid w:val="00D9774D"/>
    <w:rsid w:val="00DA0D40"/>
    <w:rsid w:val="00DA1B1B"/>
    <w:rsid w:val="00DA32C6"/>
    <w:rsid w:val="00DA462A"/>
    <w:rsid w:val="00DB3BC2"/>
    <w:rsid w:val="00DB513F"/>
    <w:rsid w:val="00DB63E0"/>
    <w:rsid w:val="00DC35FE"/>
    <w:rsid w:val="00DD48E7"/>
    <w:rsid w:val="00DD541C"/>
    <w:rsid w:val="00DD6094"/>
    <w:rsid w:val="00DD6ED4"/>
    <w:rsid w:val="00DD7A4D"/>
    <w:rsid w:val="00DE1D42"/>
    <w:rsid w:val="00DF6CD8"/>
    <w:rsid w:val="00DF7466"/>
    <w:rsid w:val="00E009D4"/>
    <w:rsid w:val="00E01B33"/>
    <w:rsid w:val="00E03A50"/>
    <w:rsid w:val="00E04354"/>
    <w:rsid w:val="00E057C6"/>
    <w:rsid w:val="00E11192"/>
    <w:rsid w:val="00E11C7D"/>
    <w:rsid w:val="00E1455A"/>
    <w:rsid w:val="00E23590"/>
    <w:rsid w:val="00E254A6"/>
    <w:rsid w:val="00E26C13"/>
    <w:rsid w:val="00E30CCE"/>
    <w:rsid w:val="00E3352D"/>
    <w:rsid w:val="00E34974"/>
    <w:rsid w:val="00E35B5E"/>
    <w:rsid w:val="00E412FF"/>
    <w:rsid w:val="00E42DE8"/>
    <w:rsid w:val="00E47BA8"/>
    <w:rsid w:val="00E653EE"/>
    <w:rsid w:val="00E6568C"/>
    <w:rsid w:val="00E80F47"/>
    <w:rsid w:val="00E86190"/>
    <w:rsid w:val="00E9551F"/>
    <w:rsid w:val="00E96A43"/>
    <w:rsid w:val="00EA2BB0"/>
    <w:rsid w:val="00EA6289"/>
    <w:rsid w:val="00EB621D"/>
    <w:rsid w:val="00EC0233"/>
    <w:rsid w:val="00EE002D"/>
    <w:rsid w:val="00EE57D2"/>
    <w:rsid w:val="00EF0A10"/>
    <w:rsid w:val="00F14D23"/>
    <w:rsid w:val="00F25957"/>
    <w:rsid w:val="00F304A9"/>
    <w:rsid w:val="00F30EFB"/>
    <w:rsid w:val="00F36031"/>
    <w:rsid w:val="00F44F69"/>
    <w:rsid w:val="00F50033"/>
    <w:rsid w:val="00F56414"/>
    <w:rsid w:val="00F574E1"/>
    <w:rsid w:val="00F57672"/>
    <w:rsid w:val="00F774B8"/>
    <w:rsid w:val="00F823FC"/>
    <w:rsid w:val="00F84996"/>
    <w:rsid w:val="00F900B1"/>
    <w:rsid w:val="00F964FE"/>
    <w:rsid w:val="00FA1D72"/>
    <w:rsid w:val="00FA2038"/>
    <w:rsid w:val="00FA329A"/>
    <w:rsid w:val="00FA5AFB"/>
    <w:rsid w:val="00FA72AD"/>
    <w:rsid w:val="00FB76AA"/>
    <w:rsid w:val="00FC6CF1"/>
    <w:rsid w:val="00FC7CF1"/>
    <w:rsid w:val="00FD0E76"/>
    <w:rsid w:val="00FD46BB"/>
    <w:rsid w:val="00FE6948"/>
    <w:rsid w:val="00FE7E08"/>
    <w:rsid w:val="00FF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EF3355E-DC56-4EF1-9908-FEB2C224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590"/>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777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basedOn w:val="DefaultParagraphFont"/>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basedOn w:val="DefaultParagraphFont"/>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basedOn w:val="DefaultParagraphFont"/>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basedOn w:val="DefaultParagraphFont"/>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basedOn w:val="DefaultParagraphFont"/>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basedOn w:val="DefaultParagraphFont"/>
    <w:link w:val="PlainText"/>
    <w:uiPriority w:val="99"/>
    <w:locked/>
    <w:rsid w:val="00CF1A6E"/>
    <w:rPr>
      <w:rFonts w:ascii="Consolas" w:hAnsi="Consolas" w:cs="Consolas"/>
      <w:sz w:val="21"/>
      <w:szCs w:val="21"/>
    </w:rPr>
  </w:style>
  <w:style w:type="character" w:styleId="Hyperlink">
    <w:name w:val="Hyperlink"/>
    <w:basedOn w:val="DefaultParagraphFont"/>
    <w:uiPriority w:val="99"/>
    <w:rsid w:val="001A2FFA"/>
    <w:rPr>
      <w:color w:val="0000FF"/>
      <w:u w:val="single"/>
    </w:rPr>
  </w:style>
  <w:style w:type="character" w:styleId="FollowedHyperlink">
    <w:name w:val="FollowedHyperlink"/>
    <w:basedOn w:val="DefaultParagraphFont"/>
    <w:uiPriority w:val="99"/>
    <w:rsid w:val="007D318E"/>
    <w:rPr>
      <w:color w:val="800080"/>
      <w:u w:val="single"/>
    </w:rPr>
  </w:style>
  <w:style w:type="table" w:styleId="TableGrid">
    <w:name w:val="Table Grid"/>
    <w:basedOn w:val="TableNormal"/>
    <w:uiPriority w:val="99"/>
    <w:locked/>
    <w:rsid w:val="00825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8035">
      <w:marLeft w:val="0"/>
      <w:marRight w:val="0"/>
      <w:marTop w:val="0"/>
      <w:marBottom w:val="0"/>
      <w:divBdr>
        <w:top w:val="none" w:sz="0" w:space="0" w:color="auto"/>
        <w:left w:val="none" w:sz="0" w:space="0" w:color="auto"/>
        <w:bottom w:val="none" w:sz="0" w:space="0" w:color="auto"/>
        <w:right w:val="none" w:sz="0" w:space="0" w:color="auto"/>
      </w:divBdr>
    </w:div>
    <w:div w:id="2364080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A247BE38.dotm</Template>
  <TotalTime>11</TotalTime>
  <Pages>2</Pages>
  <Words>272</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TITLE</vt:lpstr>
    </vt:vector>
  </TitlesOfParts>
  <Company>Siena I&amp;TS</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Vandenberg, Scott</cp:lastModifiedBy>
  <cp:revision>3</cp:revision>
  <cp:lastPrinted>2009-09-18T14:41:00Z</cp:lastPrinted>
  <dcterms:created xsi:type="dcterms:W3CDTF">2015-11-05T14:19:00Z</dcterms:created>
  <dcterms:modified xsi:type="dcterms:W3CDTF">2015-11-12T14:32:00Z</dcterms:modified>
</cp:coreProperties>
</file>