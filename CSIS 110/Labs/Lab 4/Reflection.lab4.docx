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FEC" w:rsidRDefault="0091497E" w:rsidP="0091497E">
      <w:pPr>
        <w:spacing w:line="240" w:lineRule="auto"/>
      </w:pPr>
      <w:r>
        <w:t>Matt Pigliavento, Matt Curtin, Jake Van Vorst</w:t>
      </w:r>
    </w:p>
    <w:p w:rsidR="0091497E" w:rsidRDefault="0091497E" w:rsidP="0091497E">
      <w:pPr>
        <w:spacing w:line="240" w:lineRule="auto"/>
      </w:pPr>
      <w:r>
        <w:t>Professor Egan</w:t>
      </w:r>
    </w:p>
    <w:p w:rsidR="0091497E" w:rsidRDefault="0091497E" w:rsidP="0091497E">
      <w:pPr>
        <w:spacing w:line="240" w:lineRule="auto"/>
      </w:pPr>
      <w:r>
        <w:t>10/9/15</w:t>
      </w:r>
    </w:p>
    <w:p w:rsidR="0091497E" w:rsidRDefault="0091497E" w:rsidP="0091497E">
      <w:pPr>
        <w:spacing w:line="240" w:lineRule="auto"/>
      </w:pPr>
      <w:r>
        <w:t>CSIS 110 Lab</w:t>
      </w:r>
    </w:p>
    <w:p w:rsidR="0091497E" w:rsidRDefault="0091497E"/>
    <w:p w:rsidR="0091497E" w:rsidRPr="0091497E" w:rsidRDefault="0091497E" w:rsidP="0091497E">
      <w:pPr>
        <w:jc w:val="center"/>
        <w:rPr>
          <w:b/>
        </w:rPr>
      </w:pPr>
      <w:r w:rsidRPr="0091497E">
        <w:rPr>
          <w:b/>
        </w:rPr>
        <w:t>Lab 4 Reflection Question</w:t>
      </w:r>
    </w:p>
    <w:p w:rsidR="0091497E" w:rsidRDefault="0091497E" w:rsidP="00A1563E">
      <w:pPr>
        <w:spacing w:line="480" w:lineRule="auto"/>
        <w:ind w:firstLine="720"/>
      </w:pPr>
      <w:r>
        <w:t xml:space="preserve">The system would be called “3-value”, this system would have three inputs being on (100%), half-on (50%), and off (0%). The three basic operations would change by having a system that can account for more than a simple on or off. There is now an intermediate between the two simple inputs. For an “AND” it would have to account for all three inputs meaning all on, all off, or all half-on. For an “OR” gate it would have to account for all three inputs as well but only need one of three inputs to be true. For “NOT” would result in the next operation. An example being, on would result in half on, and half-on to off. </w:t>
      </w:r>
      <w:proofErr w:type="gramStart"/>
      <w:r>
        <w:t>there</w:t>
      </w:r>
      <w:proofErr w:type="gramEnd"/>
      <w:r>
        <w:t xml:space="preserve"> could be an added operation having a “HAV” gate which would turn all three inputs to half on. The gate would look like a rectangle with a “*” in the middle. </w:t>
      </w:r>
      <w:r w:rsidR="00A1563E">
        <w:t xml:space="preserve">This “3-value” system would be useful in any program regarding lighting or controlling the temperature of a closed environment. </w:t>
      </w:r>
      <w:bookmarkStart w:id="0" w:name="_GoBack"/>
      <w:bookmarkEnd w:id="0"/>
    </w:p>
    <w:sectPr w:rsidR="0091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7E"/>
    <w:rsid w:val="006F0AA3"/>
    <w:rsid w:val="0091497E"/>
    <w:rsid w:val="00A1563E"/>
    <w:rsid w:val="00A8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DA796-285A-4659-82F3-3586E7D3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7EEB59C.dotm</Template>
  <TotalTime>11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Siena College</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Pigliavento, Matthew</dc:creator>
  <cp:keywords/>
  <dc:description/>
  <cp:lastModifiedBy>Pigliavento, Matthew</cp:lastModifiedBy>
  <cp:revision>1</cp:revision>
  <cp:lastPrinted>2015-10-09T19:24:00Z</cp:lastPrinted>
  <dcterms:created xsi:type="dcterms:W3CDTF">2015-10-09T19:12:00Z</dcterms:created>
  <dcterms:modified xsi:type="dcterms:W3CDTF">2015-10-09T19:24:00Z</dcterms:modified>
</cp:coreProperties>
</file>