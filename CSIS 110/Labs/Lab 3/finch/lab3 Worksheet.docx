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F08" w:rsidRPr="00CD2166" w:rsidRDefault="00AA1F08">
      <w:pPr>
        <w:pStyle w:val="Title"/>
        <w:rPr>
          <w:rFonts w:ascii="Calibri" w:hAnsi="Calibri" w:cs="Calibri"/>
          <w:color w:val="76923C"/>
        </w:rPr>
      </w:pPr>
      <w:r>
        <w:rPr>
          <w:rFonts w:ascii="Calibri" w:hAnsi="Calibri" w:cs="Calibri"/>
          <w:color w:val="76923C"/>
        </w:rPr>
        <w:t>FUN</w:t>
      </w:r>
      <w:r w:rsidRPr="00CD2166">
        <w:rPr>
          <w:rFonts w:ascii="Calibri" w:hAnsi="Calibri" w:cs="Calibri"/>
          <w:color w:val="76923C"/>
        </w:rPr>
        <w:t>HOUSE MIRRORS</w:t>
      </w:r>
    </w:p>
    <w:p w:rsidR="00AA1F08" w:rsidRPr="0059306F" w:rsidRDefault="00AA1F08">
      <w:pPr>
        <w:pStyle w:val="Title"/>
        <w:rPr>
          <w:rFonts w:ascii="Calibri" w:hAnsi="Calibri" w:cs="Calibri"/>
          <w:u w:val="none"/>
        </w:rPr>
      </w:pPr>
      <w:r>
        <w:rPr>
          <w:rFonts w:ascii="Calibri" w:hAnsi="Calibri" w:cs="Calibri"/>
          <w:sz w:val="28"/>
          <w:szCs w:val="28"/>
          <w:u w:val="none"/>
        </w:rPr>
        <w:t>Lab 3 Worksheet</w:t>
      </w:r>
    </w:p>
    <w:p w:rsidR="00AA1F08" w:rsidRDefault="00AA1F08"/>
    <w:p w:rsidR="00AA1F08" w:rsidRDefault="00AA1F08"/>
    <w:p w:rsidR="00AA1F08" w:rsidRDefault="00AA1F08">
      <w:r>
        <w:t>Names:  __________________________________________________________________________</w:t>
      </w:r>
    </w:p>
    <w:p w:rsidR="007D0806" w:rsidRDefault="007D0806" w:rsidP="00637343"/>
    <w:p w:rsidR="007D0806" w:rsidRDefault="007D0806" w:rsidP="00637343"/>
    <w:p w:rsidR="007D0806" w:rsidRDefault="007D0806" w:rsidP="00637343"/>
    <w:p w:rsidR="00AA1F08" w:rsidRPr="00637343" w:rsidRDefault="00AA1F08" w:rsidP="001A2FFA">
      <w:pPr>
        <w:rPr>
          <w:rFonts w:ascii="Calibri" w:hAnsi="Calibri" w:cs="Calibri"/>
          <w:b/>
          <w:bCs/>
          <w:color w:val="015F0A"/>
          <w:sz w:val="28"/>
          <w:szCs w:val="28"/>
        </w:rPr>
      </w:pPr>
      <w:r w:rsidRPr="0083245C">
        <w:rPr>
          <w:rFonts w:ascii="Calibri" w:hAnsi="Calibri" w:cs="Calibri"/>
          <w:b/>
          <w:bCs/>
          <w:color w:val="015F0A"/>
          <w:sz w:val="28"/>
          <w:szCs w:val="28"/>
        </w:rPr>
        <w:t>Details</w:t>
      </w:r>
    </w:p>
    <w:p w:rsidR="00AA1F08" w:rsidRDefault="0029749D" w:rsidP="001A2FFA">
      <w:pPr>
        <w:rPr>
          <w:rFonts w:ascii="Calibri" w:hAnsi="Calibri" w:cs="Calibri"/>
          <w:b/>
          <w:bCs/>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6" type="#_x0000_t75" style="position:absolute;margin-left:-5pt;margin-top:12.8pt;width:21.9pt;height:22.2pt;z-index:251653632;visibility:visible">
            <v:imagedata r:id="rId8" o:title=""/>
            <w10:wrap type="square"/>
          </v:shape>
        </w:pict>
      </w:r>
    </w:p>
    <w:p w:rsidR="00AA1F08" w:rsidRPr="00217863" w:rsidRDefault="00AA1F08" w:rsidP="00BD375D">
      <w:pPr>
        <w:rPr>
          <w:rFonts w:ascii="Calibri" w:hAnsi="Calibri" w:cs="Calibri"/>
          <w:i/>
          <w:iCs/>
        </w:rPr>
      </w:pPr>
      <w:r w:rsidRPr="00217863">
        <w:rPr>
          <w:rFonts w:ascii="Calibri" w:hAnsi="Calibri" w:cs="Calibri"/>
          <w:b/>
          <w:bCs/>
          <w:i/>
          <w:iCs/>
        </w:rPr>
        <w:t>Show your winning score to your instructor for signature.</w:t>
      </w:r>
    </w:p>
    <w:p w:rsidR="00AA1F08" w:rsidRDefault="00AA1F08" w:rsidP="00BD375D">
      <w:pPr>
        <w:pBdr>
          <w:bottom w:val="single" w:sz="12" w:space="1" w:color="auto"/>
        </w:pBdr>
        <w:rPr>
          <w:rFonts w:ascii="Calibri" w:hAnsi="Calibri" w:cs="Calibri"/>
          <w:i/>
          <w:iCs/>
        </w:rPr>
      </w:pPr>
    </w:p>
    <w:p w:rsidR="00AA1F08" w:rsidRDefault="00AA1F08" w:rsidP="00BD375D">
      <w:pPr>
        <w:pBdr>
          <w:bottom w:val="single" w:sz="12" w:space="1" w:color="auto"/>
        </w:pBdr>
        <w:rPr>
          <w:rFonts w:ascii="Calibri" w:hAnsi="Calibri" w:cs="Calibri"/>
        </w:rPr>
      </w:pPr>
    </w:p>
    <w:p w:rsidR="00AA1F08" w:rsidRDefault="00AA1F08" w:rsidP="001415D4">
      <w:pPr>
        <w:rPr>
          <w:rFonts w:ascii="Calibri" w:hAnsi="Calibri" w:cs="Calibri"/>
        </w:rPr>
      </w:pPr>
    </w:p>
    <w:p w:rsidR="00AA1F08" w:rsidRDefault="00AA1F08" w:rsidP="001415D4">
      <w:pPr>
        <w:rPr>
          <w:rFonts w:ascii="Calibri" w:hAnsi="Calibri" w:cs="Calibri"/>
        </w:rPr>
      </w:pPr>
    </w:p>
    <w:p w:rsidR="00AA1F08" w:rsidRDefault="0029749D" w:rsidP="001415D4">
      <w:pPr>
        <w:rPr>
          <w:rFonts w:ascii="Calibri" w:hAnsi="Calibri" w:cs="Calibri"/>
          <w:b/>
          <w:bCs/>
        </w:rPr>
      </w:pPr>
      <w:r>
        <w:rPr>
          <w:noProof/>
        </w:rPr>
        <w:pict>
          <v:shape id="_x0000_s1027" type="#_x0000_t75" style="position:absolute;margin-left:0;margin-top:2.6pt;width:21.9pt;height:22.5pt;z-index:251654656;visibility:visible">
            <v:imagedata r:id="rId8" o:title=""/>
            <w10:wrap type="square"/>
          </v:shape>
        </w:pict>
      </w:r>
    </w:p>
    <w:p w:rsidR="00AA1F08" w:rsidRPr="009E21D0" w:rsidRDefault="00AA1F08" w:rsidP="001415D4">
      <w:pPr>
        <w:pStyle w:val="ListParagraph"/>
        <w:ind w:left="0"/>
        <w:rPr>
          <w:rFonts w:ascii="Calibri" w:hAnsi="Calibri" w:cs="Calibri"/>
          <w:b/>
          <w:bCs/>
          <w:i/>
          <w:iCs/>
        </w:rPr>
      </w:pPr>
      <w:r>
        <w:rPr>
          <w:rFonts w:ascii="Calibri" w:hAnsi="Calibri" w:cs="Calibri"/>
          <w:b/>
          <w:bCs/>
          <w:i/>
          <w:iCs/>
        </w:rPr>
        <w:t>What are the decimal R, G, and B values for myColor?  What are those values in 6-digit hexadecimal form, using 2 hex digits for each color?</w:t>
      </w:r>
    </w:p>
    <w:p w:rsidR="00AA1F08" w:rsidRDefault="00AA1F08" w:rsidP="00BD375D">
      <w:pPr>
        <w:rPr>
          <w:rFonts w:ascii="Calibri" w:hAnsi="Calibri" w:cs="Calibri"/>
        </w:rPr>
      </w:pPr>
    </w:p>
    <w:p w:rsidR="00AA1F08" w:rsidRDefault="00AA1F08" w:rsidP="00BD375D">
      <w:pPr>
        <w:rPr>
          <w:rFonts w:ascii="Calibri" w:hAnsi="Calibri" w:cs="Calibri"/>
        </w:rPr>
      </w:pPr>
    </w:p>
    <w:p w:rsidR="00AA1F08" w:rsidRDefault="00AA1F08" w:rsidP="00BD375D">
      <w:pPr>
        <w:rPr>
          <w:rFonts w:ascii="Calibri" w:hAnsi="Calibri" w:cs="Calibri"/>
        </w:rPr>
      </w:pPr>
    </w:p>
    <w:p w:rsidR="00AA1F08" w:rsidRDefault="00AA1F08" w:rsidP="00BD375D">
      <w:pPr>
        <w:rPr>
          <w:rFonts w:ascii="Calibri" w:hAnsi="Calibri" w:cs="Calibri"/>
        </w:rPr>
      </w:pPr>
    </w:p>
    <w:p w:rsidR="00AA1F08" w:rsidRDefault="00AA1F08" w:rsidP="00BD375D">
      <w:pPr>
        <w:rPr>
          <w:rFonts w:ascii="Calibri" w:hAnsi="Calibri" w:cs="Calibri"/>
        </w:rPr>
      </w:pPr>
    </w:p>
    <w:p w:rsidR="00AA1F08" w:rsidRPr="0083245C" w:rsidRDefault="00AA1F08" w:rsidP="00BD375D">
      <w:pPr>
        <w:rPr>
          <w:rFonts w:ascii="Calibri" w:hAnsi="Calibri" w:cs="Calibri"/>
        </w:rPr>
      </w:pPr>
    </w:p>
    <w:p w:rsidR="00AA1F08" w:rsidRDefault="00AA1F08" w:rsidP="0083245C">
      <w:pPr>
        <w:rPr>
          <w:rFonts w:ascii="Calibri" w:hAnsi="Calibri" w:cs="Calibri"/>
          <w:b/>
          <w:bCs/>
          <w:color w:val="015F0A"/>
          <w:sz w:val="28"/>
          <w:szCs w:val="28"/>
        </w:rPr>
      </w:pPr>
      <w:r>
        <w:rPr>
          <w:rFonts w:ascii="Calibri" w:hAnsi="Calibri" w:cs="Calibri"/>
          <w:b/>
          <w:bCs/>
          <w:color w:val="015F0A"/>
          <w:sz w:val="28"/>
          <w:szCs w:val="28"/>
        </w:rPr>
        <w:t>Enhancing</w:t>
      </w:r>
      <w:r w:rsidRPr="0083245C">
        <w:rPr>
          <w:rFonts w:ascii="Calibri" w:hAnsi="Calibri" w:cs="Calibri"/>
          <w:b/>
          <w:bCs/>
          <w:color w:val="015F0A"/>
          <w:sz w:val="28"/>
          <w:szCs w:val="28"/>
        </w:rPr>
        <w:t xml:space="preserve"> your Computer Scienc</w:t>
      </w:r>
      <w:r>
        <w:rPr>
          <w:rFonts w:ascii="Calibri" w:hAnsi="Calibri" w:cs="Calibri"/>
          <w:b/>
          <w:bCs/>
          <w:color w:val="015F0A"/>
          <w:sz w:val="28"/>
          <w:szCs w:val="28"/>
        </w:rPr>
        <w:t>e Knowledge</w:t>
      </w:r>
    </w:p>
    <w:p w:rsidR="00AA1F08" w:rsidRDefault="00AA1F08">
      <w:pPr>
        <w:rPr>
          <w:rFonts w:ascii="Calibri" w:hAnsi="Calibri" w:cs="Calibri"/>
          <w:b/>
          <w:bCs/>
        </w:rPr>
      </w:pPr>
    </w:p>
    <w:p w:rsidR="00AA1F08" w:rsidRPr="003C6BA3" w:rsidRDefault="00AA1F08" w:rsidP="0069517A">
      <w:pPr>
        <w:rPr>
          <w:rFonts w:ascii="Calibri" w:hAnsi="Calibri" w:cs="Calibri"/>
        </w:rPr>
      </w:pPr>
    </w:p>
    <w:p w:rsidR="00AA1F08" w:rsidRDefault="0029749D" w:rsidP="0069517A">
      <w:pPr>
        <w:rPr>
          <w:rFonts w:ascii="Calibri" w:hAnsi="Calibri" w:cs="Calibri"/>
          <w:b/>
          <w:bCs/>
        </w:rPr>
      </w:pPr>
      <w:r>
        <w:rPr>
          <w:noProof/>
        </w:rPr>
        <w:pict>
          <v:shape id="_x0000_s1029" type="#_x0000_t75" style="position:absolute;margin-left:0;margin-top:2.6pt;width:21.9pt;height:22.5pt;z-index:251655680;visibility:visible">
            <v:imagedata r:id="rId8" o:title=""/>
            <w10:wrap type="square"/>
          </v:shape>
        </w:pict>
      </w:r>
    </w:p>
    <w:p w:rsidR="00AA1F08" w:rsidRDefault="00AA1F08" w:rsidP="0069517A">
      <w:pPr>
        <w:pStyle w:val="ListParagraph"/>
        <w:ind w:left="0"/>
        <w:rPr>
          <w:rFonts w:ascii="Calibri" w:hAnsi="Calibri" w:cs="Calibri"/>
          <w:b/>
          <w:bCs/>
          <w:i/>
          <w:iCs/>
        </w:rPr>
      </w:pPr>
      <w:r>
        <w:rPr>
          <w:rFonts w:ascii="Calibri" w:hAnsi="Calibri" w:cs="Calibri"/>
          <w:b/>
          <w:bCs/>
          <w:i/>
          <w:iCs/>
        </w:rPr>
        <w:t>Print your copy of “lab3SetPixel.py” and attach the printout to the back of the worksheet.</w:t>
      </w:r>
    </w:p>
    <w:p w:rsidR="00AA1F08" w:rsidRDefault="00AA1F08">
      <w:pPr>
        <w:rPr>
          <w:rFonts w:ascii="Calibri" w:hAnsi="Calibri" w:cs="Calibri"/>
        </w:rPr>
      </w:pPr>
    </w:p>
    <w:p w:rsidR="00AA1F08" w:rsidRDefault="00AA1F08" w:rsidP="00654A51">
      <w:pPr>
        <w:rPr>
          <w:rFonts w:ascii="Calibri" w:hAnsi="Calibri" w:cs="Calibri"/>
          <w:b/>
          <w:bCs/>
          <w:color w:val="015F0A"/>
          <w:sz w:val="28"/>
          <w:szCs w:val="28"/>
        </w:rPr>
      </w:pPr>
    </w:p>
    <w:p w:rsidR="00AA1F08" w:rsidRPr="00D35113" w:rsidRDefault="00AA1F08" w:rsidP="00654A51">
      <w:pPr>
        <w:rPr>
          <w:rFonts w:ascii="Calibri" w:hAnsi="Calibri" w:cs="Calibri"/>
          <w:b/>
          <w:bCs/>
          <w:color w:val="015F0A"/>
          <w:sz w:val="28"/>
          <w:szCs w:val="28"/>
        </w:rPr>
      </w:pPr>
      <w:r w:rsidRPr="00D35113">
        <w:rPr>
          <w:rFonts w:ascii="Calibri" w:hAnsi="Calibri" w:cs="Calibri"/>
          <w:b/>
          <w:bCs/>
          <w:color w:val="015F0A"/>
          <w:sz w:val="28"/>
          <w:szCs w:val="28"/>
        </w:rPr>
        <w:t>Extending and Expanding:</w:t>
      </w:r>
    </w:p>
    <w:p w:rsidR="00AA1F08" w:rsidRPr="00E057C6" w:rsidRDefault="00AA1F08" w:rsidP="00E057C6">
      <w:pPr>
        <w:rPr>
          <w:rFonts w:ascii="Calibri" w:hAnsi="Calibri" w:cs="Calibri"/>
          <w:b/>
          <w:bCs/>
        </w:rPr>
      </w:pPr>
    </w:p>
    <w:p w:rsidR="00AA1F08" w:rsidRDefault="0029749D" w:rsidP="00E057C6">
      <w:pPr>
        <w:rPr>
          <w:rFonts w:ascii="Calibri" w:hAnsi="Calibri" w:cs="Calibri"/>
          <w:b/>
          <w:bCs/>
        </w:rPr>
      </w:pPr>
      <w:r>
        <w:rPr>
          <w:noProof/>
        </w:rPr>
        <w:pict>
          <v:shape id="_x0000_s1030" type="#_x0000_t75" style="position:absolute;margin-left:0;margin-top:2.6pt;width:21.9pt;height:22.5pt;z-index:251656704;visibility:visible">
            <v:imagedata r:id="rId8" o:title=""/>
            <w10:wrap type="square"/>
          </v:shape>
        </w:pict>
      </w:r>
    </w:p>
    <w:p w:rsidR="00AA1F08" w:rsidRDefault="00AA1F08" w:rsidP="00E057C6">
      <w:pPr>
        <w:pStyle w:val="ListParagraph"/>
        <w:ind w:left="0"/>
        <w:rPr>
          <w:rFonts w:ascii="Calibri" w:hAnsi="Calibri" w:cs="Calibri"/>
          <w:b/>
          <w:bCs/>
          <w:i/>
          <w:iCs/>
        </w:rPr>
      </w:pPr>
      <w:r>
        <w:rPr>
          <w:rFonts w:ascii="Calibri" w:hAnsi="Calibri" w:cs="Calibri"/>
          <w:b/>
          <w:bCs/>
          <w:i/>
          <w:iCs/>
        </w:rPr>
        <w:t>Which quadrant of the picture is repeated 4 times?</w:t>
      </w:r>
    </w:p>
    <w:p w:rsidR="00AA1F08" w:rsidRDefault="00AA1F08" w:rsidP="00BE4566">
      <w:pPr>
        <w:rPr>
          <w:rFonts w:ascii="Calibri" w:hAnsi="Calibri" w:cs="Calibri"/>
        </w:rPr>
      </w:pPr>
    </w:p>
    <w:p w:rsidR="00AA1F08" w:rsidRDefault="00AA1F08" w:rsidP="00275B1E">
      <w:pPr>
        <w:rPr>
          <w:rFonts w:ascii="Calibri" w:hAnsi="Calibri" w:cs="Calibri"/>
        </w:rPr>
      </w:pPr>
    </w:p>
    <w:p w:rsidR="00AA1F08" w:rsidRDefault="0029749D" w:rsidP="00275B1E">
      <w:pPr>
        <w:rPr>
          <w:rFonts w:ascii="Calibri" w:hAnsi="Calibri" w:cs="Calibri"/>
          <w:b/>
          <w:bCs/>
        </w:rPr>
      </w:pPr>
      <w:r>
        <w:rPr>
          <w:noProof/>
        </w:rPr>
        <w:pict>
          <v:shape id="_x0000_s1031" type="#_x0000_t75" style="position:absolute;margin-left:0;margin-top:2.6pt;width:21.9pt;height:22.5pt;z-index:251657728;visibility:visible">
            <v:imagedata r:id="rId8" o:title=""/>
            <w10:wrap type="square"/>
          </v:shape>
        </w:pict>
      </w:r>
    </w:p>
    <w:p w:rsidR="00AA1F08" w:rsidRDefault="00AA1F08" w:rsidP="00275B1E">
      <w:pPr>
        <w:pStyle w:val="ListParagraph"/>
        <w:ind w:left="0"/>
        <w:rPr>
          <w:rFonts w:ascii="Calibri" w:hAnsi="Calibri" w:cs="Calibri"/>
          <w:b/>
          <w:bCs/>
          <w:i/>
          <w:iCs/>
        </w:rPr>
      </w:pPr>
      <w:r>
        <w:rPr>
          <w:rFonts w:ascii="Calibri" w:hAnsi="Calibri" w:cs="Calibri"/>
          <w:b/>
          <w:bCs/>
          <w:i/>
          <w:iCs/>
        </w:rPr>
        <w:t>Now which quadrant of the picture is repeated 4 times?</w:t>
      </w:r>
    </w:p>
    <w:p w:rsidR="00AA1F08" w:rsidRDefault="00AA1F08" w:rsidP="00BE4566">
      <w:pPr>
        <w:rPr>
          <w:rFonts w:ascii="Calibri" w:hAnsi="Calibri" w:cs="Calibri"/>
        </w:rPr>
      </w:pPr>
    </w:p>
    <w:p w:rsidR="00AA1F08" w:rsidRDefault="00AA1F08" w:rsidP="0088412B">
      <w:pPr>
        <w:rPr>
          <w:rFonts w:ascii="Calibri" w:hAnsi="Calibri" w:cs="Calibri"/>
        </w:rPr>
      </w:pPr>
    </w:p>
    <w:p w:rsidR="00AA1F08" w:rsidRDefault="0029749D" w:rsidP="0088412B">
      <w:pPr>
        <w:rPr>
          <w:rFonts w:ascii="Calibri" w:hAnsi="Calibri" w:cs="Calibri"/>
          <w:b/>
          <w:bCs/>
        </w:rPr>
      </w:pPr>
      <w:r>
        <w:rPr>
          <w:noProof/>
        </w:rPr>
        <w:pict>
          <v:shape id="_x0000_s1032" type="#_x0000_t75" style="position:absolute;margin-left:0;margin-top:2.6pt;width:21.9pt;height:22.5pt;z-index:251658752;visibility:visible">
            <v:imagedata r:id="rId8" o:title=""/>
            <w10:wrap type="square"/>
          </v:shape>
        </w:pict>
      </w:r>
    </w:p>
    <w:p w:rsidR="00AA1F08" w:rsidRDefault="00AA1F08" w:rsidP="00507553">
      <w:pPr>
        <w:rPr>
          <w:rFonts w:ascii="Calibri" w:hAnsi="Calibri" w:cs="Calibri"/>
          <w:b/>
          <w:bCs/>
          <w:i/>
          <w:iCs/>
        </w:rPr>
      </w:pPr>
      <w:r>
        <w:rPr>
          <w:rFonts w:ascii="Calibri" w:hAnsi="Calibri" w:cs="Calibri"/>
          <w:b/>
          <w:bCs/>
          <w:i/>
          <w:iCs/>
        </w:rPr>
        <w:t>Call your instructor over to see the results of your new mirroring code, and make sure he/she signs on the line on the worksheet.</w:t>
      </w:r>
    </w:p>
    <w:p w:rsidR="00AA1F08" w:rsidRDefault="00AA1F08" w:rsidP="00507553">
      <w:pPr>
        <w:pBdr>
          <w:bottom w:val="single" w:sz="12" w:space="1" w:color="auto"/>
        </w:pBdr>
        <w:rPr>
          <w:rFonts w:ascii="Calibri" w:hAnsi="Calibri" w:cs="Calibri"/>
          <w:b/>
          <w:bCs/>
          <w:i/>
          <w:iCs/>
        </w:rPr>
      </w:pPr>
    </w:p>
    <w:p w:rsidR="00AA1F08" w:rsidRDefault="00AA1F08" w:rsidP="00507553">
      <w:pPr>
        <w:pBdr>
          <w:bottom w:val="single" w:sz="12" w:space="1" w:color="auto"/>
        </w:pBdr>
        <w:rPr>
          <w:rFonts w:ascii="Calibri" w:hAnsi="Calibri" w:cs="Calibri"/>
          <w:b/>
          <w:bCs/>
          <w:i/>
          <w:iCs/>
        </w:rPr>
      </w:pPr>
    </w:p>
    <w:p w:rsidR="00AA1F08" w:rsidRDefault="00AA1F08" w:rsidP="00BE4566">
      <w:pPr>
        <w:rPr>
          <w:rFonts w:ascii="Calibri" w:hAnsi="Calibri" w:cs="Calibri"/>
        </w:rPr>
      </w:pPr>
    </w:p>
    <w:p w:rsidR="00AA1F08" w:rsidRDefault="0029749D" w:rsidP="0088412B">
      <w:pPr>
        <w:rPr>
          <w:rFonts w:ascii="Calibri" w:hAnsi="Calibri" w:cs="Calibri"/>
          <w:b/>
          <w:bCs/>
        </w:rPr>
      </w:pPr>
      <w:r>
        <w:rPr>
          <w:noProof/>
        </w:rPr>
        <w:pict>
          <v:shape id="_x0000_s1033" type="#_x0000_t75" style="position:absolute;margin-left:0;margin-top:2.6pt;width:21.9pt;height:22.5pt;z-index:251659776;visibility:visible">
            <v:imagedata r:id="rId8" o:title=""/>
            <w10:wrap type="square"/>
          </v:shape>
        </w:pict>
      </w:r>
    </w:p>
    <w:p w:rsidR="00AA1F08" w:rsidRDefault="00AA1F08" w:rsidP="0088412B">
      <w:pPr>
        <w:pStyle w:val="ListParagraph"/>
        <w:ind w:left="0"/>
        <w:rPr>
          <w:rFonts w:ascii="Calibri" w:hAnsi="Calibri" w:cs="Calibri"/>
          <w:b/>
          <w:bCs/>
          <w:i/>
          <w:iCs/>
        </w:rPr>
      </w:pPr>
      <w:r>
        <w:rPr>
          <w:rFonts w:ascii="Calibri" w:hAnsi="Calibri" w:cs="Calibri"/>
          <w:b/>
          <w:bCs/>
          <w:i/>
          <w:iCs/>
        </w:rPr>
        <w:t>Print your copy of “lab3Mirrors.py” and attach the printout to the back of the worksheet.</w:t>
      </w:r>
    </w:p>
    <w:p w:rsidR="00AA1F08" w:rsidRDefault="00AA1F08" w:rsidP="00BE4566">
      <w:pPr>
        <w:rPr>
          <w:rFonts w:ascii="Calibri" w:hAnsi="Calibri" w:cs="Calibri"/>
        </w:rPr>
      </w:pPr>
    </w:p>
    <w:p w:rsidR="00124575" w:rsidRDefault="00124575" w:rsidP="00BE4566">
      <w:pPr>
        <w:rPr>
          <w:rFonts w:ascii="Calibri" w:hAnsi="Calibri" w:cs="Calibri"/>
        </w:rPr>
      </w:pPr>
    </w:p>
    <w:p w:rsidR="00124575" w:rsidRDefault="00124575" w:rsidP="00BE4566">
      <w:pPr>
        <w:rPr>
          <w:rFonts w:ascii="Calibri" w:hAnsi="Calibri" w:cs="Calibri"/>
        </w:rPr>
      </w:pPr>
    </w:p>
    <w:p w:rsidR="00124575" w:rsidRDefault="00124575" w:rsidP="00BE4566">
      <w:pPr>
        <w:rPr>
          <w:rFonts w:ascii="Calibri" w:hAnsi="Calibri" w:cs="Calibri"/>
        </w:rPr>
      </w:pPr>
    </w:p>
    <w:p w:rsidR="0029749D" w:rsidRDefault="0029749D" w:rsidP="00BE4566">
      <w:pPr>
        <w:rPr>
          <w:rFonts w:ascii="Calibri" w:hAnsi="Calibri" w:cs="Calibri"/>
        </w:rPr>
      </w:pPr>
    </w:p>
    <w:p w:rsidR="0029749D" w:rsidRDefault="0029749D" w:rsidP="00BE4566">
      <w:pPr>
        <w:rPr>
          <w:rFonts w:ascii="Calibri" w:hAnsi="Calibri" w:cs="Calibri"/>
        </w:rPr>
      </w:pPr>
    </w:p>
    <w:p w:rsidR="00D068B1" w:rsidRDefault="00D068B1" w:rsidP="00D068B1">
      <w:pPr>
        <w:rPr>
          <w:rFonts w:ascii="Calibri" w:hAnsi="Calibri" w:cs="Calibri"/>
          <w:b/>
          <w:noProof/>
          <w:color w:val="006600"/>
          <w:sz w:val="28"/>
          <w:szCs w:val="28"/>
        </w:rPr>
      </w:pPr>
      <w:r>
        <w:rPr>
          <w:rFonts w:ascii="Calibri" w:hAnsi="Calibri" w:cs="Calibri"/>
          <w:b/>
          <w:noProof/>
          <w:color w:val="006600"/>
          <w:sz w:val="28"/>
          <w:szCs w:val="28"/>
        </w:rPr>
        <w:lastRenderedPageBreak/>
        <w:t>Calling Functions with Finch:</w:t>
      </w:r>
    </w:p>
    <w:p w:rsidR="00D068B1" w:rsidRDefault="00D068B1" w:rsidP="00D068B1">
      <w:pPr>
        <w:rPr>
          <w:rFonts w:ascii="Calibri" w:hAnsi="Calibri" w:cs="Calibri"/>
          <w:noProof/>
        </w:rPr>
      </w:pPr>
    </w:p>
    <w:p w:rsidR="00D068B1" w:rsidRDefault="0029749D" w:rsidP="00D068B1">
      <w:pPr>
        <w:rPr>
          <w:rFonts w:ascii="Calibri" w:hAnsi="Calibri" w:cs="Calibri"/>
          <w:noProof/>
        </w:rPr>
      </w:pPr>
      <w:r>
        <w:pict>
          <v:shape id="Picture 4" o:spid="_x0000_s1039" type="#_x0000_t75" style="position:absolute;margin-left:-5.25pt;margin-top:10.9pt;width:21.9pt;height:22.5pt;z-index:251665920;visibility:visible;mso-wrap-style:square;mso-wrap-distance-left:9pt;mso-wrap-distance-top:0;mso-wrap-distance-right:9pt;mso-wrap-distance-bottom:0;mso-position-horizontal:absolute;mso-position-horizontal-relative:text;mso-position-vertical:absolute;mso-position-vertical-relative:text">
            <v:imagedata r:id="rId8" o:title=""/>
            <w10:wrap type="square"/>
          </v:shape>
        </w:pict>
      </w:r>
    </w:p>
    <w:p w:rsidR="00D068B1" w:rsidRDefault="00D068B1" w:rsidP="00D068B1">
      <w:pPr>
        <w:rPr>
          <w:rFonts w:ascii="Calibri" w:hAnsi="Calibri" w:cs="Calibri"/>
          <w:b/>
          <w:noProof/>
        </w:rPr>
      </w:pPr>
      <w:r>
        <w:rPr>
          <w:rFonts w:ascii="Calibri" w:hAnsi="Calibri" w:cs="Calibri"/>
          <w:b/>
          <w:noProof/>
        </w:rPr>
        <w:t>Call your professor over so they can see the Finch’s performance, and don’t forget to have them sign your worksheet.</w:t>
      </w:r>
    </w:p>
    <w:p w:rsidR="00D068B1" w:rsidRDefault="00D068B1" w:rsidP="00D068B1">
      <w:pPr>
        <w:pBdr>
          <w:bottom w:val="single" w:sz="12" w:space="1" w:color="auto"/>
        </w:pBdr>
        <w:rPr>
          <w:rFonts w:ascii="Calibri" w:hAnsi="Calibri" w:cs="Calibri"/>
          <w:b/>
          <w:noProof/>
        </w:rPr>
      </w:pPr>
    </w:p>
    <w:p w:rsidR="00D068B1" w:rsidRDefault="00D068B1" w:rsidP="00D068B1">
      <w:pPr>
        <w:rPr>
          <w:rFonts w:ascii="Calibri" w:hAnsi="Calibri" w:cs="Calibri"/>
          <w:b/>
          <w:noProof/>
        </w:rPr>
      </w:pPr>
    </w:p>
    <w:p w:rsidR="00D068B1" w:rsidRDefault="00D068B1" w:rsidP="00D068B1">
      <w:pPr>
        <w:rPr>
          <w:rFonts w:ascii="Calibri" w:hAnsi="Calibri" w:cs="Calibri"/>
          <w:noProof/>
        </w:rPr>
      </w:pPr>
    </w:p>
    <w:p w:rsidR="00D068B1" w:rsidRDefault="0029749D" w:rsidP="00D068B1">
      <w:pPr>
        <w:rPr>
          <w:rFonts w:ascii="Calibri" w:hAnsi="Calibri" w:cs="Calibri"/>
          <w:b/>
          <w:noProof/>
        </w:rPr>
      </w:pPr>
      <w:r>
        <w:pict>
          <v:shape id="_x0000_s1040" type="#_x0000_t75" style="position:absolute;margin-left:-5.25pt;margin-top:7.05pt;width:21.9pt;height:22.5pt;z-index:251666944;visibility:visible;mso-wrap-style:square;mso-wrap-distance-left:9pt;mso-wrap-distance-top:0;mso-wrap-distance-right:9pt;mso-wrap-distance-bottom:0;mso-position-horizontal:absolute;mso-position-horizontal-relative:text;mso-position-vertical:absolute;mso-position-vertical-relative:text">
            <v:imagedata r:id="rId8" o:title=""/>
            <w10:wrap type="square"/>
          </v:shape>
        </w:pict>
      </w:r>
    </w:p>
    <w:p w:rsidR="00D068B1" w:rsidRDefault="00D068B1" w:rsidP="00D068B1">
      <w:pPr>
        <w:rPr>
          <w:rFonts w:ascii="Calibri" w:hAnsi="Calibri" w:cs="Calibri"/>
          <w:b/>
          <w:noProof/>
        </w:rPr>
      </w:pPr>
      <w:r>
        <w:rPr>
          <w:rFonts w:ascii="Calibri" w:hAnsi="Calibri" w:cs="Calibri"/>
          <w:b/>
          <w:noProof/>
        </w:rPr>
        <w:t>Print a copy of “stage.py” and attach it to the back of your worksheet.</w:t>
      </w:r>
    </w:p>
    <w:p w:rsidR="00D068B1" w:rsidRDefault="00D068B1" w:rsidP="00D068B1">
      <w:pPr>
        <w:rPr>
          <w:rFonts w:ascii="Calibri" w:hAnsi="Calibri" w:cs="Calibri"/>
          <w:b/>
          <w:noProof/>
        </w:rPr>
      </w:pPr>
    </w:p>
    <w:p w:rsidR="00D068B1" w:rsidRDefault="00D068B1" w:rsidP="00D068B1">
      <w:pPr>
        <w:rPr>
          <w:rFonts w:ascii="Calibri" w:hAnsi="Calibri" w:cs="Calibri"/>
        </w:rPr>
      </w:pPr>
    </w:p>
    <w:p w:rsidR="00D068B1" w:rsidRDefault="00D068B1" w:rsidP="00D068B1">
      <w:pPr>
        <w:rPr>
          <w:rFonts w:ascii="Calibri" w:hAnsi="Calibri" w:cs="Calibri"/>
          <w:b/>
          <w:noProof/>
          <w:color w:val="006600"/>
          <w:sz w:val="28"/>
          <w:szCs w:val="28"/>
        </w:rPr>
      </w:pPr>
      <w:r>
        <w:rPr>
          <w:rFonts w:ascii="Calibri" w:hAnsi="Calibri" w:cs="Calibri"/>
          <w:b/>
          <w:noProof/>
          <w:color w:val="006600"/>
          <w:sz w:val="28"/>
          <w:szCs w:val="28"/>
        </w:rPr>
        <w:t>Scaling Images:</w:t>
      </w:r>
    </w:p>
    <w:p w:rsidR="00AA1F08" w:rsidRDefault="00AA1F08" w:rsidP="001C2657">
      <w:pPr>
        <w:rPr>
          <w:rFonts w:ascii="Calibri" w:hAnsi="Calibri" w:cs="Calibri"/>
          <w:b/>
          <w:bCs/>
          <w:i/>
          <w:iCs/>
        </w:rPr>
      </w:pPr>
    </w:p>
    <w:p w:rsidR="00AA1F08" w:rsidRDefault="00AA1F08" w:rsidP="002622B7">
      <w:pPr>
        <w:rPr>
          <w:rFonts w:ascii="Calibri" w:hAnsi="Calibri" w:cs="Calibri"/>
          <w:highlight w:val="green"/>
        </w:rPr>
      </w:pPr>
    </w:p>
    <w:p w:rsidR="00AA1F08" w:rsidRDefault="0029749D" w:rsidP="002622B7">
      <w:pPr>
        <w:rPr>
          <w:rFonts w:ascii="Calibri" w:hAnsi="Calibri" w:cs="Calibri"/>
          <w:b/>
          <w:bCs/>
        </w:rPr>
      </w:pPr>
      <w:r>
        <w:rPr>
          <w:noProof/>
        </w:rPr>
        <w:pict>
          <v:shape id="_x0000_s1035" type="#_x0000_t75" style="position:absolute;margin-left:0;margin-top:2.6pt;width:21.9pt;height:22.5pt;z-index:251652608;visibility:visible">
            <v:imagedata r:id="rId8" o:title=""/>
            <w10:wrap type="square"/>
          </v:shape>
        </w:pict>
      </w:r>
    </w:p>
    <w:p w:rsidR="00AA1F08" w:rsidRDefault="00AA1F08" w:rsidP="002622B7">
      <w:pPr>
        <w:rPr>
          <w:rFonts w:ascii="Calibri" w:hAnsi="Calibri" w:cs="Calibri"/>
          <w:b/>
          <w:bCs/>
          <w:i/>
          <w:iCs/>
        </w:rPr>
      </w:pPr>
      <w:r>
        <w:rPr>
          <w:rFonts w:ascii="Calibri" w:hAnsi="Calibri" w:cs="Calibri"/>
          <w:b/>
          <w:bCs/>
          <w:i/>
          <w:iCs/>
        </w:rPr>
        <w:t>Call your instructor over to see the results of your “layer” function, and make sure he/she signs on the line on the worksheet.</w:t>
      </w:r>
    </w:p>
    <w:p w:rsidR="00AA1F08" w:rsidRDefault="00AA1F08" w:rsidP="002622B7">
      <w:pPr>
        <w:pBdr>
          <w:bottom w:val="single" w:sz="12" w:space="1" w:color="auto"/>
        </w:pBdr>
        <w:rPr>
          <w:rFonts w:ascii="Calibri" w:hAnsi="Calibri" w:cs="Calibri"/>
          <w:b/>
          <w:bCs/>
          <w:i/>
          <w:iCs/>
        </w:rPr>
      </w:pPr>
    </w:p>
    <w:p w:rsidR="00AA1F08" w:rsidRDefault="00AA1F08" w:rsidP="002622B7">
      <w:pPr>
        <w:pBdr>
          <w:bottom w:val="single" w:sz="12" w:space="1" w:color="auto"/>
        </w:pBdr>
        <w:rPr>
          <w:rFonts w:ascii="Calibri" w:hAnsi="Calibri" w:cs="Calibri"/>
          <w:b/>
          <w:bCs/>
          <w:i/>
          <w:iCs/>
        </w:rPr>
      </w:pPr>
    </w:p>
    <w:p w:rsidR="00AA1F08" w:rsidRDefault="00AA1F08" w:rsidP="002622B7">
      <w:pPr>
        <w:rPr>
          <w:rFonts w:ascii="Calibri" w:hAnsi="Calibri" w:cs="Calibri"/>
          <w:b/>
          <w:bCs/>
          <w:i/>
          <w:iCs/>
        </w:rPr>
      </w:pPr>
    </w:p>
    <w:p w:rsidR="00AA1F08" w:rsidRDefault="00AA1F08" w:rsidP="002622B7">
      <w:pPr>
        <w:rPr>
          <w:rFonts w:ascii="Calibri" w:hAnsi="Calibri" w:cs="Calibri"/>
          <w:b/>
          <w:bCs/>
          <w:i/>
          <w:iCs/>
        </w:rPr>
      </w:pPr>
    </w:p>
    <w:p w:rsidR="00AA1F08" w:rsidRDefault="0029749D" w:rsidP="000A7330">
      <w:pPr>
        <w:rPr>
          <w:rFonts w:ascii="Calibri" w:hAnsi="Calibri" w:cs="Calibri"/>
          <w:b/>
          <w:bCs/>
        </w:rPr>
      </w:pPr>
      <w:r>
        <w:rPr>
          <w:noProof/>
        </w:rPr>
        <w:pict>
          <v:shape id="_x0000_s1036" type="#_x0000_t75" style="position:absolute;margin-left:3.75pt;margin-top:8.85pt;width:21.9pt;height:22.5pt;z-index:251661824;visibility:visible">
            <v:imagedata r:id="rId8" o:title=""/>
            <w10:wrap type="square"/>
          </v:shape>
        </w:pict>
      </w:r>
    </w:p>
    <w:p w:rsidR="00AA1F08" w:rsidRDefault="00AA1F08" w:rsidP="000A7330">
      <w:pPr>
        <w:pStyle w:val="ListParagraph"/>
        <w:ind w:left="0"/>
        <w:rPr>
          <w:rFonts w:ascii="Calibri" w:hAnsi="Calibri" w:cs="Calibri"/>
          <w:b/>
          <w:bCs/>
          <w:i/>
          <w:iCs/>
        </w:rPr>
      </w:pPr>
      <w:r>
        <w:rPr>
          <w:rFonts w:ascii="Calibri" w:hAnsi="Calibri" w:cs="Calibri"/>
          <w:b/>
          <w:bCs/>
          <w:i/>
          <w:iCs/>
        </w:rPr>
        <w:t>Print your copy of “lab3Scaling.py” and attach the printout to the back of the worksheet.</w:t>
      </w:r>
    </w:p>
    <w:p w:rsidR="00AA1F08" w:rsidRDefault="00AA1F08" w:rsidP="002622B7">
      <w:pPr>
        <w:rPr>
          <w:rFonts w:ascii="Calibri" w:hAnsi="Calibri" w:cs="Calibri"/>
          <w:b/>
          <w:bCs/>
          <w:i/>
          <w:iCs/>
        </w:rPr>
      </w:pPr>
    </w:p>
    <w:p w:rsidR="00AA1F08" w:rsidRDefault="00AA1F08">
      <w:pPr>
        <w:rPr>
          <w:rFonts w:ascii="Calibri" w:hAnsi="Calibri" w:cs="Calibri"/>
          <w:noProof/>
        </w:rPr>
      </w:pPr>
    </w:p>
    <w:p w:rsidR="00AA1F08" w:rsidRDefault="00AA1F08">
      <w:pPr>
        <w:rPr>
          <w:rFonts w:ascii="Calibri" w:hAnsi="Calibri" w:cs="Calibri"/>
          <w:b/>
          <w:bCs/>
          <w:color w:val="015F0A"/>
          <w:sz w:val="28"/>
          <w:szCs w:val="28"/>
        </w:rPr>
      </w:pPr>
      <w:r w:rsidRPr="00D35113">
        <w:rPr>
          <w:rFonts w:ascii="Calibri" w:hAnsi="Calibri" w:cs="Calibri"/>
          <w:b/>
          <w:bCs/>
          <w:color w:val="015F0A"/>
          <w:sz w:val="28"/>
          <w:szCs w:val="28"/>
        </w:rPr>
        <w:t>Reflection</w:t>
      </w:r>
      <w:r>
        <w:rPr>
          <w:rFonts w:ascii="Calibri" w:hAnsi="Calibri" w:cs="Calibri"/>
          <w:b/>
          <w:bCs/>
          <w:color w:val="015F0A"/>
          <w:sz w:val="28"/>
          <w:szCs w:val="28"/>
        </w:rPr>
        <w:t>:</w:t>
      </w:r>
    </w:p>
    <w:p w:rsidR="00AA1F08" w:rsidRPr="00BA6A82" w:rsidRDefault="00AA1F08">
      <w:pPr>
        <w:rPr>
          <w:rFonts w:ascii="Calibri" w:hAnsi="Calibri" w:cs="Calibri"/>
          <w:b/>
          <w:bCs/>
          <w:color w:val="015F0A"/>
          <w:sz w:val="28"/>
          <w:szCs w:val="28"/>
        </w:rPr>
      </w:pPr>
    </w:p>
    <w:p w:rsidR="00AA1F08" w:rsidRDefault="00AA1F08">
      <w:pPr>
        <w:rPr>
          <w:rFonts w:ascii="Calibri" w:hAnsi="Calibri" w:cs="Calibri"/>
        </w:rPr>
      </w:pPr>
      <w:r>
        <w:rPr>
          <w:rFonts w:ascii="Calibri" w:hAnsi="Calibri" w:cs="Calibri"/>
        </w:rPr>
        <w:t>Attach your typed answers to the back of the lab worksheet.</w:t>
      </w:r>
    </w:p>
    <w:p w:rsidR="00AA1F08" w:rsidRDefault="00AA1F08" w:rsidP="00FE1BCB">
      <w:pPr>
        <w:rPr>
          <w:rFonts w:ascii="Calibri" w:hAnsi="Calibri" w:cs="Calibri"/>
        </w:rPr>
      </w:pPr>
    </w:p>
    <w:p w:rsidR="00AA1F08" w:rsidRDefault="0029749D" w:rsidP="0029749D">
      <w:pPr>
        <w:ind w:left="720"/>
        <w:rPr>
          <w:rFonts w:ascii="Calibri" w:hAnsi="Calibri" w:cs="Calibri"/>
          <w:noProof/>
        </w:rPr>
      </w:pPr>
      <w:r>
        <w:rPr>
          <w:noProof/>
        </w:rPr>
        <w:pict>
          <v:shape id="_x0000_s1037" type="#_x0000_t75" style="position:absolute;left:0;text-align:left;margin-left:-3pt;margin-top:7.1pt;width:21.9pt;height:22.5pt;z-index:251662848;visibility:visible">
            <v:imagedata r:id="rId8" o:title=""/>
            <w10:wrap type="square"/>
          </v:shape>
        </w:pict>
      </w:r>
      <w:r w:rsidR="00AA1F08">
        <w:rPr>
          <w:rFonts w:ascii="Calibri" w:hAnsi="Calibri" w:cs="Calibri"/>
          <w:noProof/>
        </w:rPr>
        <w:t>Image</w:t>
      </w:r>
      <w:r w:rsidR="00AA1F08" w:rsidRPr="000502C6">
        <w:rPr>
          <w:rFonts w:ascii="Calibri" w:hAnsi="Calibri" w:cs="Calibri"/>
          <w:noProof/>
        </w:rPr>
        <w:t xml:space="preserve"> files and other data files are often shared over the internet using services such as Napster</w:t>
      </w:r>
      <w:r w:rsidR="00AA1F08">
        <w:rPr>
          <w:rFonts w:ascii="Calibri" w:hAnsi="Calibri" w:cs="Calibri"/>
          <w:noProof/>
        </w:rPr>
        <w:t>, BitTorrent, Kazaa, Gnutella, LimeWire, etc</w:t>
      </w:r>
      <w:r w:rsidR="00AA1F08" w:rsidRPr="000502C6">
        <w:rPr>
          <w:rFonts w:ascii="Calibri" w:hAnsi="Calibri" w:cs="Calibri"/>
          <w:noProof/>
        </w:rPr>
        <w:t>.  Suppose you make your living creating things that can be represented digitally (pictures</w:t>
      </w:r>
      <w:r w:rsidR="00AA1F08">
        <w:rPr>
          <w:rFonts w:ascii="Calibri" w:hAnsi="Calibri" w:cs="Calibri"/>
          <w:noProof/>
        </w:rPr>
        <w:t xml:space="preserve"> like those you created today</w:t>
      </w:r>
      <w:r w:rsidR="00AA1F08" w:rsidRPr="000502C6">
        <w:rPr>
          <w:rFonts w:ascii="Calibri" w:hAnsi="Calibri" w:cs="Calibri"/>
          <w:noProof/>
        </w:rPr>
        <w:t>, music, movies, computer programs, books, etc.).  How would you feel if someone who bought something you spent a year creating were to make it available on a service such as Napster</w:t>
      </w:r>
      <w:r w:rsidR="00AA1F08">
        <w:rPr>
          <w:rFonts w:ascii="Calibri" w:hAnsi="Calibri" w:cs="Calibri"/>
          <w:noProof/>
        </w:rPr>
        <w:t xml:space="preserve"> or LimeWire</w:t>
      </w:r>
      <w:r w:rsidR="00AA1F08" w:rsidRPr="000502C6">
        <w:rPr>
          <w:rFonts w:ascii="Calibri" w:hAnsi="Calibri" w:cs="Calibri"/>
          <w:noProof/>
        </w:rPr>
        <w:t>, for free?  Discuss your reactions to this scenario, including your thoughts on whether you think this is a good or bad thing, what you might say to the person who made your work available for free, what you think should happen (if anything), and other aspects of the situation.</w:t>
      </w:r>
    </w:p>
    <w:p w:rsidR="00AA1F08" w:rsidRDefault="00AA1F08" w:rsidP="00FE1BCB">
      <w:pPr>
        <w:rPr>
          <w:rFonts w:ascii="Calibri" w:hAnsi="Calibri" w:cs="Calibri"/>
        </w:rPr>
      </w:pPr>
    </w:p>
    <w:p w:rsidR="00AA1F08" w:rsidRPr="000502C6" w:rsidRDefault="0029749D" w:rsidP="00FE1BCB">
      <w:pPr>
        <w:ind w:left="720"/>
        <w:rPr>
          <w:rFonts w:ascii="Calibri" w:hAnsi="Calibri" w:cs="Calibri"/>
          <w:sz w:val="24"/>
          <w:szCs w:val="24"/>
        </w:rPr>
      </w:pPr>
      <w:r>
        <w:rPr>
          <w:noProof/>
        </w:rPr>
        <w:pict>
          <v:shape id="_x0000_s1038" type="#_x0000_t75" style="position:absolute;left:0;text-align:left;margin-left:-5pt;margin-top:6.2pt;width:21.9pt;height:22.5pt;z-index:251663872;visibility:visible">
            <v:imagedata r:id="rId8" o:title=""/>
            <w10:wrap type="square"/>
          </v:shape>
        </w:pict>
      </w:r>
      <w:r w:rsidR="00AA1F08">
        <w:rPr>
          <w:rFonts w:ascii="Calibri" w:hAnsi="Calibri" w:cs="Calibri"/>
        </w:rPr>
        <w:t>As we know, color pixels are represented by a 3-byte (24-bit) number.  This doesn’t allow us to capture all possible colors, but for most purposes it’s “good enough”.  Another example of when something approximate was considered “good enough” occurred with t</w:t>
      </w:r>
      <w:r w:rsidR="00AA1F08" w:rsidRPr="000502C6">
        <w:rPr>
          <w:rFonts w:ascii="Calibri" w:hAnsi="Calibri" w:cs="Calibri"/>
        </w:rPr>
        <w:t>he infamous Y2K bug</w:t>
      </w:r>
      <w:r w:rsidR="00AA1F08">
        <w:rPr>
          <w:rFonts w:ascii="Calibri" w:hAnsi="Calibri" w:cs="Calibri"/>
        </w:rPr>
        <w:t>.  It was</w:t>
      </w:r>
      <w:r w:rsidR="00AA1F08" w:rsidRPr="000502C6">
        <w:rPr>
          <w:rFonts w:ascii="Calibri" w:hAnsi="Calibri" w:cs="Calibri"/>
        </w:rPr>
        <w:t xml:space="preserve"> a good example of how short-sighted assumptions about information representation can have costly and wide reaching effects. Software and hardware afflicted with the Y2K bug was expected to run incorrectly or even crash after December 31, 1999. So in anticipation of this problem, companies invested millions of dollars hiring computer scientists/engineers to fix it. Because the extent of the problem was not completely known, prior to the new year many people bought bottled water, firewood, and kept cash reserves at home in case things such as the water, power</w:t>
      </w:r>
      <w:r w:rsidR="00AA1F08">
        <w:rPr>
          <w:rFonts w:ascii="Calibri" w:hAnsi="Calibri" w:cs="Calibri"/>
        </w:rPr>
        <w:t>,</w:t>
      </w:r>
      <w:r w:rsidR="00AA1F08" w:rsidRPr="000502C6">
        <w:rPr>
          <w:rFonts w:ascii="Calibri" w:hAnsi="Calibri" w:cs="Calibri"/>
        </w:rPr>
        <w:t xml:space="preserve"> and banking systems broke down.</w:t>
      </w:r>
    </w:p>
    <w:p w:rsidR="00AA1F08" w:rsidRPr="000502C6" w:rsidRDefault="00AA1F08" w:rsidP="00FE1BCB">
      <w:pPr>
        <w:rPr>
          <w:rFonts w:ascii="Calibri" w:hAnsi="Calibri" w:cs="Calibri"/>
        </w:rPr>
      </w:pPr>
      <w:r w:rsidRPr="000502C6">
        <w:rPr>
          <w:rFonts w:ascii="Calibri" w:hAnsi="Calibri" w:cs="Calibri"/>
        </w:rPr>
        <w:t> </w:t>
      </w:r>
    </w:p>
    <w:p w:rsidR="00AA1F08" w:rsidRPr="000502C6" w:rsidRDefault="00AA1F08" w:rsidP="00FE1BCB">
      <w:pPr>
        <w:ind w:left="720"/>
        <w:rPr>
          <w:rFonts w:ascii="Calibri" w:hAnsi="Calibri" w:cs="Calibri"/>
          <w:sz w:val="24"/>
          <w:szCs w:val="24"/>
        </w:rPr>
      </w:pPr>
      <w:r w:rsidRPr="000502C6">
        <w:rPr>
          <w:rFonts w:ascii="Calibri" w:hAnsi="Calibri" w:cs="Calibri"/>
        </w:rPr>
        <w:t>Do a search on the internet to learn more about the Y2K bug. In your own words describe what you learn. Some questions you want to try to answer include: What does Y2K stand for?  What is the Y2K bug and what caused it? What did people and companies do to prepare for it? What was the extent of the problem on Jan 1, 2000 and the weeks and months following that?</w:t>
      </w:r>
    </w:p>
    <w:p w:rsidR="00AA1F08" w:rsidRPr="00E6568C" w:rsidRDefault="00AA1F08" w:rsidP="00FE1BCB">
      <w:pPr>
        <w:rPr>
          <w:noProof/>
        </w:rPr>
      </w:pPr>
      <w:bookmarkStart w:id="0" w:name="_GoBack"/>
      <w:bookmarkEnd w:id="0"/>
    </w:p>
    <w:sectPr w:rsidR="00AA1F08" w:rsidRPr="00E6568C" w:rsidSect="00525266">
      <w:footerReference w:type="default" r:id="rId9"/>
      <w:pgSz w:w="12240" w:h="15840"/>
      <w:pgMar w:top="990" w:right="1440" w:bottom="45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F08" w:rsidRDefault="00AA1F08">
      <w:r>
        <w:separator/>
      </w:r>
    </w:p>
  </w:endnote>
  <w:endnote w:type="continuationSeparator" w:id="0">
    <w:p w:rsidR="00AA1F08" w:rsidRDefault="00AA1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F08" w:rsidRDefault="00F922F4">
    <w:pPr>
      <w:pStyle w:val="Footer"/>
      <w:framePr w:wrap="auto" w:vAnchor="text" w:hAnchor="margin" w:xAlign="center" w:y="1"/>
      <w:rPr>
        <w:rStyle w:val="PageNumber"/>
      </w:rPr>
    </w:pPr>
    <w:r>
      <w:rPr>
        <w:rStyle w:val="PageNumber"/>
      </w:rPr>
      <w:fldChar w:fldCharType="begin"/>
    </w:r>
    <w:r w:rsidR="00AA1F08">
      <w:rPr>
        <w:rStyle w:val="PageNumber"/>
      </w:rPr>
      <w:instrText xml:space="preserve">PAGE  </w:instrText>
    </w:r>
    <w:r>
      <w:rPr>
        <w:rStyle w:val="PageNumber"/>
      </w:rPr>
      <w:fldChar w:fldCharType="separate"/>
    </w:r>
    <w:r w:rsidR="0029749D">
      <w:rPr>
        <w:rStyle w:val="PageNumber"/>
        <w:noProof/>
      </w:rPr>
      <w:t>2</w:t>
    </w:r>
    <w:r>
      <w:rPr>
        <w:rStyle w:val="PageNumber"/>
      </w:rPr>
      <w:fldChar w:fldCharType="end"/>
    </w:r>
  </w:p>
  <w:p w:rsidR="00AA1F08" w:rsidRDefault="00AA1F08">
    <w:pPr>
      <w:pStyle w:val="Footer"/>
    </w:pPr>
    <w:r>
      <w:t xml:space="preserve">CSIS110-Python: Lab 3 </w:t>
    </w:r>
  </w:p>
  <w:p w:rsidR="00AA1F08" w:rsidRDefault="00AA1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F08" w:rsidRDefault="00AA1F08">
      <w:r>
        <w:separator/>
      </w:r>
    </w:p>
  </w:footnote>
  <w:footnote w:type="continuationSeparator" w:id="0">
    <w:p w:rsidR="00AA1F08" w:rsidRDefault="00AA1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B11"/>
    <w:multiLevelType w:val="singleLevel"/>
    <w:tmpl w:val="5E149896"/>
    <w:lvl w:ilvl="0">
      <w:start w:val="1"/>
      <w:numFmt w:val="lowerLetter"/>
      <w:lvlText w:val="%1."/>
      <w:lvlJc w:val="left"/>
      <w:pPr>
        <w:tabs>
          <w:tab w:val="num" w:pos="1080"/>
        </w:tabs>
        <w:ind w:left="1080" w:hanging="360"/>
      </w:pPr>
      <w:rPr>
        <w:rFonts w:hint="default"/>
      </w:rPr>
    </w:lvl>
  </w:abstractNum>
  <w:abstractNum w:abstractNumId="1">
    <w:nsid w:val="034C3AF7"/>
    <w:multiLevelType w:val="singleLevel"/>
    <w:tmpl w:val="EC7263E6"/>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2">
    <w:nsid w:val="081003DB"/>
    <w:multiLevelType w:val="singleLevel"/>
    <w:tmpl w:val="3E36F2DE"/>
    <w:lvl w:ilvl="0">
      <w:start w:val="1"/>
      <w:numFmt w:val="lowerLetter"/>
      <w:lvlText w:val="%1."/>
      <w:lvlJc w:val="left"/>
      <w:pPr>
        <w:tabs>
          <w:tab w:val="num" w:pos="1080"/>
        </w:tabs>
        <w:ind w:left="1080" w:hanging="360"/>
      </w:pPr>
      <w:rPr>
        <w:rFonts w:hint="default"/>
      </w:rPr>
    </w:lvl>
  </w:abstractNum>
  <w:abstractNum w:abstractNumId="3">
    <w:nsid w:val="0A8E0F39"/>
    <w:multiLevelType w:val="singleLevel"/>
    <w:tmpl w:val="7A2692A2"/>
    <w:lvl w:ilvl="0">
      <w:start w:val="1"/>
      <w:numFmt w:val="lowerLetter"/>
      <w:lvlText w:val="%1."/>
      <w:lvlJc w:val="left"/>
      <w:pPr>
        <w:tabs>
          <w:tab w:val="num" w:pos="1080"/>
        </w:tabs>
        <w:ind w:left="1080" w:hanging="360"/>
      </w:pPr>
      <w:rPr>
        <w:rFonts w:hint="default"/>
      </w:rPr>
    </w:lvl>
  </w:abstractNum>
  <w:abstractNum w:abstractNumId="4">
    <w:nsid w:val="0F020230"/>
    <w:multiLevelType w:val="singleLevel"/>
    <w:tmpl w:val="2D488E86"/>
    <w:lvl w:ilvl="0">
      <w:start w:val="1"/>
      <w:numFmt w:val="lowerLetter"/>
      <w:lvlText w:val="%1."/>
      <w:lvlJc w:val="left"/>
      <w:pPr>
        <w:tabs>
          <w:tab w:val="num" w:pos="1080"/>
        </w:tabs>
        <w:ind w:left="1080" w:hanging="360"/>
      </w:pPr>
      <w:rPr>
        <w:rFonts w:hint="default"/>
      </w:rPr>
    </w:lvl>
  </w:abstractNum>
  <w:abstractNum w:abstractNumId="5">
    <w:nsid w:val="15726A12"/>
    <w:multiLevelType w:val="hybridMultilevel"/>
    <w:tmpl w:val="FE1895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5AE6D4B"/>
    <w:multiLevelType w:val="hybridMultilevel"/>
    <w:tmpl w:val="40B4AB28"/>
    <w:lvl w:ilvl="0" w:tplc="24FE83EA">
      <w:start w:val="1"/>
      <w:numFmt w:val="lowerLetter"/>
      <w:lvlText w:val="%1."/>
      <w:lvlJc w:val="left"/>
      <w:pPr>
        <w:tabs>
          <w:tab w:val="num" w:pos="2160"/>
        </w:tabs>
        <w:ind w:left="2160" w:hanging="14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1ACA746C"/>
    <w:multiLevelType w:val="singleLevel"/>
    <w:tmpl w:val="08B8FAF6"/>
    <w:lvl w:ilvl="0">
      <w:start w:val="1"/>
      <w:numFmt w:val="lowerLetter"/>
      <w:lvlText w:val="%1."/>
      <w:lvlJc w:val="left"/>
      <w:pPr>
        <w:tabs>
          <w:tab w:val="num" w:pos="1080"/>
        </w:tabs>
        <w:ind w:left="1080" w:hanging="360"/>
      </w:pPr>
      <w:rPr>
        <w:b w:val="0"/>
        <w:bCs w:val="0"/>
        <w:i w:val="0"/>
        <w:iCs w:val="0"/>
      </w:rPr>
    </w:lvl>
  </w:abstractNum>
  <w:abstractNum w:abstractNumId="8">
    <w:nsid w:val="25EE426A"/>
    <w:multiLevelType w:val="hybridMultilevel"/>
    <w:tmpl w:val="AAC02562"/>
    <w:lvl w:ilvl="0" w:tplc="16063FEC">
      <w:start w:val="1"/>
      <w:numFmt w:val="lowerLetter"/>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9">
    <w:nsid w:val="26CA4DD4"/>
    <w:multiLevelType w:val="hybridMultilevel"/>
    <w:tmpl w:val="0268A1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8E508D4"/>
    <w:multiLevelType w:val="hybridMultilevel"/>
    <w:tmpl w:val="38C2F91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B577405"/>
    <w:multiLevelType w:val="singleLevel"/>
    <w:tmpl w:val="7FA8DDC0"/>
    <w:lvl w:ilvl="0">
      <w:start w:val="1"/>
      <w:numFmt w:val="lowerLetter"/>
      <w:lvlText w:val="%1."/>
      <w:lvlJc w:val="left"/>
      <w:pPr>
        <w:tabs>
          <w:tab w:val="num" w:pos="450"/>
        </w:tabs>
        <w:ind w:left="450" w:hanging="360"/>
      </w:pPr>
      <w:rPr>
        <w:rFonts w:hint="default"/>
      </w:rPr>
    </w:lvl>
  </w:abstractNum>
  <w:abstractNum w:abstractNumId="12">
    <w:nsid w:val="34E85A06"/>
    <w:multiLevelType w:val="hybridMultilevel"/>
    <w:tmpl w:val="A5CE83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3BF13AEE"/>
    <w:multiLevelType w:val="singleLevel"/>
    <w:tmpl w:val="8EA4A1E2"/>
    <w:lvl w:ilvl="0">
      <w:start w:val="1"/>
      <w:numFmt w:val="lowerLetter"/>
      <w:lvlText w:val="%1."/>
      <w:lvlJc w:val="left"/>
      <w:pPr>
        <w:tabs>
          <w:tab w:val="num" w:pos="1080"/>
        </w:tabs>
        <w:ind w:left="1080" w:hanging="360"/>
      </w:pPr>
      <w:rPr>
        <w:b w:val="0"/>
        <w:bCs w:val="0"/>
        <w:i w:val="0"/>
        <w:iCs w:val="0"/>
      </w:rPr>
    </w:lvl>
  </w:abstractNum>
  <w:abstractNum w:abstractNumId="14">
    <w:nsid w:val="4FDF594D"/>
    <w:multiLevelType w:val="singleLevel"/>
    <w:tmpl w:val="5764061A"/>
    <w:lvl w:ilvl="0">
      <w:start w:val="1"/>
      <w:numFmt w:val="upperRoman"/>
      <w:lvlText w:val="(%1)"/>
      <w:lvlJc w:val="left"/>
      <w:pPr>
        <w:tabs>
          <w:tab w:val="num" w:pos="1800"/>
        </w:tabs>
        <w:ind w:left="1800" w:hanging="720"/>
      </w:pPr>
      <w:rPr>
        <w:rFonts w:hint="default"/>
      </w:rPr>
    </w:lvl>
  </w:abstractNum>
  <w:abstractNum w:abstractNumId="15">
    <w:nsid w:val="527112C8"/>
    <w:multiLevelType w:val="singleLevel"/>
    <w:tmpl w:val="04090015"/>
    <w:lvl w:ilvl="0">
      <w:start w:val="1"/>
      <w:numFmt w:val="upperLetter"/>
      <w:lvlText w:val="%1."/>
      <w:lvlJc w:val="left"/>
      <w:pPr>
        <w:tabs>
          <w:tab w:val="num" w:pos="360"/>
        </w:tabs>
        <w:ind w:left="360" w:hanging="360"/>
      </w:pPr>
      <w:rPr>
        <w:rFonts w:hint="default"/>
      </w:rPr>
    </w:lvl>
  </w:abstractNum>
  <w:abstractNum w:abstractNumId="16">
    <w:nsid w:val="54784D6A"/>
    <w:multiLevelType w:val="singleLevel"/>
    <w:tmpl w:val="21AAB9DE"/>
    <w:lvl w:ilvl="0">
      <w:start w:val="1"/>
      <w:numFmt w:val="lowerLetter"/>
      <w:lvlText w:val="%1."/>
      <w:lvlJc w:val="left"/>
      <w:pPr>
        <w:tabs>
          <w:tab w:val="num" w:pos="1080"/>
        </w:tabs>
        <w:ind w:left="1080" w:hanging="360"/>
      </w:pPr>
      <w:rPr>
        <w:rFonts w:hint="default"/>
      </w:rPr>
    </w:lvl>
  </w:abstractNum>
  <w:abstractNum w:abstractNumId="17">
    <w:nsid w:val="5D03029C"/>
    <w:multiLevelType w:val="hybridMultilevel"/>
    <w:tmpl w:val="28B8A54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5F1904AB"/>
    <w:multiLevelType w:val="singleLevel"/>
    <w:tmpl w:val="A202C988"/>
    <w:lvl w:ilvl="0">
      <w:start w:val="1"/>
      <w:numFmt w:val="lowerLetter"/>
      <w:lvlText w:val="%1."/>
      <w:lvlJc w:val="left"/>
      <w:pPr>
        <w:tabs>
          <w:tab w:val="num" w:pos="1080"/>
        </w:tabs>
        <w:ind w:left="1080" w:hanging="360"/>
      </w:pPr>
      <w:rPr>
        <w:rFonts w:hint="default"/>
      </w:rPr>
    </w:lvl>
  </w:abstractNum>
  <w:abstractNum w:abstractNumId="19">
    <w:nsid w:val="60BD0A7B"/>
    <w:multiLevelType w:val="hybridMultilevel"/>
    <w:tmpl w:val="79B0D0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61B77E02"/>
    <w:multiLevelType w:val="singleLevel"/>
    <w:tmpl w:val="D6122808"/>
    <w:lvl w:ilvl="0">
      <w:start w:val="1"/>
      <w:numFmt w:val="lowerLetter"/>
      <w:lvlText w:val="%1."/>
      <w:lvlJc w:val="left"/>
      <w:pPr>
        <w:tabs>
          <w:tab w:val="num" w:pos="1080"/>
        </w:tabs>
        <w:ind w:left="1080" w:hanging="360"/>
      </w:pPr>
      <w:rPr>
        <w:rFonts w:hint="default"/>
      </w:rPr>
    </w:lvl>
  </w:abstractNum>
  <w:abstractNum w:abstractNumId="21">
    <w:nsid w:val="639F1F4F"/>
    <w:multiLevelType w:val="hybridMultilevel"/>
    <w:tmpl w:val="C9D815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8E01D67"/>
    <w:multiLevelType w:val="hybridMultilevel"/>
    <w:tmpl w:val="CB3A0A38"/>
    <w:lvl w:ilvl="0" w:tplc="C4F0E03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68F41E6B"/>
    <w:multiLevelType w:val="singleLevel"/>
    <w:tmpl w:val="70A25A1E"/>
    <w:lvl w:ilvl="0">
      <w:start w:val="1"/>
      <w:numFmt w:val="lowerLetter"/>
      <w:lvlText w:val="%1."/>
      <w:lvlJc w:val="left"/>
      <w:pPr>
        <w:tabs>
          <w:tab w:val="num" w:pos="1080"/>
        </w:tabs>
        <w:ind w:left="1080" w:hanging="360"/>
      </w:pPr>
      <w:rPr>
        <w:rFonts w:hint="default"/>
      </w:rPr>
    </w:lvl>
  </w:abstractNum>
  <w:abstractNum w:abstractNumId="24">
    <w:nsid w:val="70F004AC"/>
    <w:multiLevelType w:val="singleLevel"/>
    <w:tmpl w:val="F3464FD2"/>
    <w:lvl w:ilvl="0">
      <w:start w:val="1"/>
      <w:numFmt w:val="lowerLetter"/>
      <w:lvlText w:val="%1."/>
      <w:lvlJc w:val="left"/>
      <w:pPr>
        <w:tabs>
          <w:tab w:val="num" w:pos="1080"/>
        </w:tabs>
        <w:ind w:left="1080" w:hanging="360"/>
      </w:pPr>
      <w:rPr>
        <w:rFonts w:hint="default"/>
      </w:rPr>
    </w:lvl>
  </w:abstractNum>
  <w:num w:numId="1">
    <w:abstractNumId w:val="15"/>
  </w:num>
  <w:num w:numId="2">
    <w:abstractNumId w:val="18"/>
  </w:num>
  <w:num w:numId="3">
    <w:abstractNumId w:val="3"/>
  </w:num>
  <w:num w:numId="4">
    <w:abstractNumId w:val="20"/>
  </w:num>
  <w:num w:numId="5">
    <w:abstractNumId w:val="7"/>
  </w:num>
  <w:num w:numId="6">
    <w:abstractNumId w:val="23"/>
  </w:num>
  <w:num w:numId="7">
    <w:abstractNumId w:val="0"/>
  </w:num>
  <w:num w:numId="8">
    <w:abstractNumId w:val="4"/>
  </w:num>
  <w:num w:numId="9">
    <w:abstractNumId w:val="14"/>
  </w:num>
  <w:num w:numId="10">
    <w:abstractNumId w:val="11"/>
  </w:num>
  <w:num w:numId="11">
    <w:abstractNumId w:val="24"/>
  </w:num>
  <w:num w:numId="12">
    <w:abstractNumId w:val="16"/>
  </w:num>
  <w:num w:numId="13">
    <w:abstractNumId w:val="1"/>
  </w:num>
  <w:num w:numId="14">
    <w:abstractNumId w:val="13"/>
  </w:num>
  <w:num w:numId="15">
    <w:abstractNumId w:val="2"/>
  </w:num>
  <w:num w:numId="16">
    <w:abstractNumId w:val="6"/>
  </w:num>
  <w:num w:numId="17">
    <w:abstractNumId w:val="17"/>
  </w:num>
  <w:num w:numId="18">
    <w:abstractNumId w:val="22"/>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2"/>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0F15"/>
    <w:rsid w:val="00000B17"/>
    <w:rsid w:val="00003A76"/>
    <w:rsid w:val="00004AE2"/>
    <w:rsid w:val="00030A06"/>
    <w:rsid w:val="000439F9"/>
    <w:rsid w:val="000502C6"/>
    <w:rsid w:val="000543D3"/>
    <w:rsid w:val="00054742"/>
    <w:rsid w:val="00071A59"/>
    <w:rsid w:val="000737D1"/>
    <w:rsid w:val="00084B7B"/>
    <w:rsid w:val="00085690"/>
    <w:rsid w:val="000A20EA"/>
    <w:rsid w:val="000A7330"/>
    <w:rsid w:val="000C3283"/>
    <w:rsid w:val="000C7E0A"/>
    <w:rsid w:val="000D7F3B"/>
    <w:rsid w:val="000F1A4B"/>
    <w:rsid w:val="00102143"/>
    <w:rsid w:val="0010623A"/>
    <w:rsid w:val="00110F7C"/>
    <w:rsid w:val="0011578B"/>
    <w:rsid w:val="00124575"/>
    <w:rsid w:val="00125A9D"/>
    <w:rsid w:val="00125BDD"/>
    <w:rsid w:val="0012745E"/>
    <w:rsid w:val="001309BD"/>
    <w:rsid w:val="00140FD6"/>
    <w:rsid w:val="001415D4"/>
    <w:rsid w:val="00146F72"/>
    <w:rsid w:val="001551FF"/>
    <w:rsid w:val="0015630C"/>
    <w:rsid w:val="00156C67"/>
    <w:rsid w:val="00162158"/>
    <w:rsid w:val="001658A6"/>
    <w:rsid w:val="00180AD6"/>
    <w:rsid w:val="001835DF"/>
    <w:rsid w:val="00192C16"/>
    <w:rsid w:val="001A0A73"/>
    <w:rsid w:val="001A2FFA"/>
    <w:rsid w:val="001A6E94"/>
    <w:rsid w:val="001C2657"/>
    <w:rsid w:val="001C2E62"/>
    <w:rsid w:val="001D733E"/>
    <w:rsid w:val="001E777D"/>
    <w:rsid w:val="00217863"/>
    <w:rsid w:val="00234EAE"/>
    <w:rsid w:val="002429E5"/>
    <w:rsid w:val="0025529A"/>
    <w:rsid w:val="002622B7"/>
    <w:rsid w:val="00263294"/>
    <w:rsid w:val="002634AE"/>
    <w:rsid w:val="00273308"/>
    <w:rsid w:val="00275B1E"/>
    <w:rsid w:val="00277729"/>
    <w:rsid w:val="002816D2"/>
    <w:rsid w:val="00290F15"/>
    <w:rsid w:val="00293F9A"/>
    <w:rsid w:val="00295673"/>
    <w:rsid w:val="0029749D"/>
    <w:rsid w:val="002A1200"/>
    <w:rsid w:val="002A636A"/>
    <w:rsid w:val="002B5212"/>
    <w:rsid w:val="002B7105"/>
    <w:rsid w:val="002B7C81"/>
    <w:rsid w:val="002E6EDD"/>
    <w:rsid w:val="002F6E97"/>
    <w:rsid w:val="0030299A"/>
    <w:rsid w:val="003068CD"/>
    <w:rsid w:val="00307CA2"/>
    <w:rsid w:val="0035281D"/>
    <w:rsid w:val="00353DA6"/>
    <w:rsid w:val="003649DC"/>
    <w:rsid w:val="003671EB"/>
    <w:rsid w:val="00374693"/>
    <w:rsid w:val="003865A6"/>
    <w:rsid w:val="003871C8"/>
    <w:rsid w:val="003A450E"/>
    <w:rsid w:val="003C6BA3"/>
    <w:rsid w:val="003C7B35"/>
    <w:rsid w:val="003D2C9E"/>
    <w:rsid w:val="003E3559"/>
    <w:rsid w:val="003F09DE"/>
    <w:rsid w:val="003F61D5"/>
    <w:rsid w:val="003F7824"/>
    <w:rsid w:val="00403E5E"/>
    <w:rsid w:val="0040718A"/>
    <w:rsid w:val="00411869"/>
    <w:rsid w:val="004168DB"/>
    <w:rsid w:val="00432CA6"/>
    <w:rsid w:val="00446A1C"/>
    <w:rsid w:val="00450270"/>
    <w:rsid w:val="00450403"/>
    <w:rsid w:val="00456A8B"/>
    <w:rsid w:val="0046019A"/>
    <w:rsid w:val="00460A24"/>
    <w:rsid w:val="00460E56"/>
    <w:rsid w:val="00463F0E"/>
    <w:rsid w:val="004645BB"/>
    <w:rsid w:val="00466E14"/>
    <w:rsid w:val="00485AB1"/>
    <w:rsid w:val="0049045A"/>
    <w:rsid w:val="00491223"/>
    <w:rsid w:val="00494EAB"/>
    <w:rsid w:val="00497D8F"/>
    <w:rsid w:val="004B20FD"/>
    <w:rsid w:val="004C221A"/>
    <w:rsid w:val="004D610B"/>
    <w:rsid w:val="004D6F31"/>
    <w:rsid w:val="00505163"/>
    <w:rsid w:val="00507553"/>
    <w:rsid w:val="00513506"/>
    <w:rsid w:val="00522C46"/>
    <w:rsid w:val="00525266"/>
    <w:rsid w:val="00533500"/>
    <w:rsid w:val="005372FB"/>
    <w:rsid w:val="005374D5"/>
    <w:rsid w:val="00553430"/>
    <w:rsid w:val="00556D69"/>
    <w:rsid w:val="00572E2B"/>
    <w:rsid w:val="00573C40"/>
    <w:rsid w:val="0058209E"/>
    <w:rsid w:val="00583547"/>
    <w:rsid w:val="0058435D"/>
    <w:rsid w:val="005866AE"/>
    <w:rsid w:val="00586F1E"/>
    <w:rsid w:val="0059306F"/>
    <w:rsid w:val="005B1F31"/>
    <w:rsid w:val="005B48CF"/>
    <w:rsid w:val="005C4750"/>
    <w:rsid w:val="005D3A2C"/>
    <w:rsid w:val="005D3A7D"/>
    <w:rsid w:val="005D428D"/>
    <w:rsid w:val="005D670C"/>
    <w:rsid w:val="005E0EE2"/>
    <w:rsid w:val="005E2D4D"/>
    <w:rsid w:val="005E3749"/>
    <w:rsid w:val="005F020A"/>
    <w:rsid w:val="005F2DE2"/>
    <w:rsid w:val="005F3FB6"/>
    <w:rsid w:val="005F40C2"/>
    <w:rsid w:val="005F49C9"/>
    <w:rsid w:val="006022C6"/>
    <w:rsid w:val="0060756B"/>
    <w:rsid w:val="0061657F"/>
    <w:rsid w:val="00630B0D"/>
    <w:rsid w:val="00632632"/>
    <w:rsid w:val="00637343"/>
    <w:rsid w:val="00640DFC"/>
    <w:rsid w:val="00654A51"/>
    <w:rsid w:val="0067043A"/>
    <w:rsid w:val="0068470D"/>
    <w:rsid w:val="00686FD8"/>
    <w:rsid w:val="00693251"/>
    <w:rsid w:val="0069517A"/>
    <w:rsid w:val="006A7D1D"/>
    <w:rsid w:val="006C26AA"/>
    <w:rsid w:val="006D20DD"/>
    <w:rsid w:val="006D40B7"/>
    <w:rsid w:val="006F035A"/>
    <w:rsid w:val="00704A35"/>
    <w:rsid w:val="007109DA"/>
    <w:rsid w:val="00717F66"/>
    <w:rsid w:val="00721F9B"/>
    <w:rsid w:val="00730F33"/>
    <w:rsid w:val="00732699"/>
    <w:rsid w:val="00735CFE"/>
    <w:rsid w:val="00747B4B"/>
    <w:rsid w:val="00750F7A"/>
    <w:rsid w:val="00756CD7"/>
    <w:rsid w:val="0078179A"/>
    <w:rsid w:val="00783AA8"/>
    <w:rsid w:val="00795861"/>
    <w:rsid w:val="007A62CA"/>
    <w:rsid w:val="007B4F08"/>
    <w:rsid w:val="007C71A6"/>
    <w:rsid w:val="007D0806"/>
    <w:rsid w:val="007D318E"/>
    <w:rsid w:val="007D45FE"/>
    <w:rsid w:val="007D55B4"/>
    <w:rsid w:val="00816521"/>
    <w:rsid w:val="0083245C"/>
    <w:rsid w:val="008328FF"/>
    <w:rsid w:val="008442AF"/>
    <w:rsid w:val="008468EB"/>
    <w:rsid w:val="00847F58"/>
    <w:rsid w:val="0085528D"/>
    <w:rsid w:val="008575AA"/>
    <w:rsid w:val="008650A7"/>
    <w:rsid w:val="0088412B"/>
    <w:rsid w:val="0089615C"/>
    <w:rsid w:val="008B0AF8"/>
    <w:rsid w:val="008B64D4"/>
    <w:rsid w:val="008D2548"/>
    <w:rsid w:val="008E1372"/>
    <w:rsid w:val="008E17B1"/>
    <w:rsid w:val="008E3FE4"/>
    <w:rsid w:val="008F1DBC"/>
    <w:rsid w:val="009031E1"/>
    <w:rsid w:val="00905D6E"/>
    <w:rsid w:val="00907ECB"/>
    <w:rsid w:val="00914FD6"/>
    <w:rsid w:val="00920930"/>
    <w:rsid w:val="00925A7F"/>
    <w:rsid w:val="00926F55"/>
    <w:rsid w:val="00930814"/>
    <w:rsid w:val="009331C8"/>
    <w:rsid w:val="0093431B"/>
    <w:rsid w:val="00937D2A"/>
    <w:rsid w:val="00945B56"/>
    <w:rsid w:val="009534D1"/>
    <w:rsid w:val="00954BE7"/>
    <w:rsid w:val="009639C4"/>
    <w:rsid w:val="00973B09"/>
    <w:rsid w:val="0097586F"/>
    <w:rsid w:val="00981C79"/>
    <w:rsid w:val="009831C1"/>
    <w:rsid w:val="009843AC"/>
    <w:rsid w:val="00990EDB"/>
    <w:rsid w:val="009B2BC6"/>
    <w:rsid w:val="009B7089"/>
    <w:rsid w:val="009C03F9"/>
    <w:rsid w:val="009D4DA8"/>
    <w:rsid w:val="009D589F"/>
    <w:rsid w:val="009D5C98"/>
    <w:rsid w:val="009E21D0"/>
    <w:rsid w:val="009E772B"/>
    <w:rsid w:val="009F42D9"/>
    <w:rsid w:val="009F7B18"/>
    <w:rsid w:val="00A00B06"/>
    <w:rsid w:val="00A05F51"/>
    <w:rsid w:val="00A07A51"/>
    <w:rsid w:val="00A1022F"/>
    <w:rsid w:val="00A11BE2"/>
    <w:rsid w:val="00A17DBA"/>
    <w:rsid w:val="00A23F55"/>
    <w:rsid w:val="00A36A06"/>
    <w:rsid w:val="00A4440C"/>
    <w:rsid w:val="00A57212"/>
    <w:rsid w:val="00A66688"/>
    <w:rsid w:val="00A7583D"/>
    <w:rsid w:val="00A84541"/>
    <w:rsid w:val="00A96C99"/>
    <w:rsid w:val="00AA1F08"/>
    <w:rsid w:val="00AA2AE1"/>
    <w:rsid w:val="00AA2D1E"/>
    <w:rsid w:val="00AA77D2"/>
    <w:rsid w:val="00AB7787"/>
    <w:rsid w:val="00AC105A"/>
    <w:rsid w:val="00AC3973"/>
    <w:rsid w:val="00AC61C5"/>
    <w:rsid w:val="00AC685F"/>
    <w:rsid w:val="00AC7293"/>
    <w:rsid w:val="00AD7FBA"/>
    <w:rsid w:val="00AE0B3A"/>
    <w:rsid w:val="00B03509"/>
    <w:rsid w:val="00B11181"/>
    <w:rsid w:val="00B20B21"/>
    <w:rsid w:val="00B20C85"/>
    <w:rsid w:val="00B26C69"/>
    <w:rsid w:val="00B42330"/>
    <w:rsid w:val="00B42DED"/>
    <w:rsid w:val="00B54FE6"/>
    <w:rsid w:val="00B5650C"/>
    <w:rsid w:val="00B844C7"/>
    <w:rsid w:val="00B84C35"/>
    <w:rsid w:val="00B93BBB"/>
    <w:rsid w:val="00BA2FAA"/>
    <w:rsid w:val="00BA4AFC"/>
    <w:rsid w:val="00BA6A82"/>
    <w:rsid w:val="00BB2418"/>
    <w:rsid w:val="00BC0AB2"/>
    <w:rsid w:val="00BC7F11"/>
    <w:rsid w:val="00BD075B"/>
    <w:rsid w:val="00BD0F36"/>
    <w:rsid w:val="00BD375D"/>
    <w:rsid w:val="00BE3E8D"/>
    <w:rsid w:val="00BE4566"/>
    <w:rsid w:val="00BF0899"/>
    <w:rsid w:val="00BF3490"/>
    <w:rsid w:val="00BF4BDB"/>
    <w:rsid w:val="00C01A74"/>
    <w:rsid w:val="00C02BA5"/>
    <w:rsid w:val="00C05943"/>
    <w:rsid w:val="00C071E5"/>
    <w:rsid w:val="00C116A3"/>
    <w:rsid w:val="00C12853"/>
    <w:rsid w:val="00C12E28"/>
    <w:rsid w:val="00C3399F"/>
    <w:rsid w:val="00C3492D"/>
    <w:rsid w:val="00C3606F"/>
    <w:rsid w:val="00C70F10"/>
    <w:rsid w:val="00C7701F"/>
    <w:rsid w:val="00C935B9"/>
    <w:rsid w:val="00CA50D8"/>
    <w:rsid w:val="00CB0F08"/>
    <w:rsid w:val="00CB628B"/>
    <w:rsid w:val="00CC1933"/>
    <w:rsid w:val="00CC58E0"/>
    <w:rsid w:val="00CD0934"/>
    <w:rsid w:val="00CD2166"/>
    <w:rsid w:val="00CD2BD8"/>
    <w:rsid w:val="00CE7EDD"/>
    <w:rsid w:val="00CF1A6E"/>
    <w:rsid w:val="00CF4AE7"/>
    <w:rsid w:val="00CF5CBB"/>
    <w:rsid w:val="00CF662F"/>
    <w:rsid w:val="00CF7AE9"/>
    <w:rsid w:val="00D0023F"/>
    <w:rsid w:val="00D050FC"/>
    <w:rsid w:val="00D068B1"/>
    <w:rsid w:val="00D12203"/>
    <w:rsid w:val="00D15990"/>
    <w:rsid w:val="00D34AAF"/>
    <w:rsid w:val="00D35113"/>
    <w:rsid w:val="00D37CAE"/>
    <w:rsid w:val="00D53A26"/>
    <w:rsid w:val="00D6156A"/>
    <w:rsid w:val="00D65D9C"/>
    <w:rsid w:val="00D74EE3"/>
    <w:rsid w:val="00D93958"/>
    <w:rsid w:val="00D9774D"/>
    <w:rsid w:val="00DA0D40"/>
    <w:rsid w:val="00DA1B1B"/>
    <w:rsid w:val="00DA462A"/>
    <w:rsid w:val="00DB513F"/>
    <w:rsid w:val="00DB63E0"/>
    <w:rsid w:val="00DC35FE"/>
    <w:rsid w:val="00DD48E7"/>
    <w:rsid w:val="00DD541C"/>
    <w:rsid w:val="00DD6094"/>
    <w:rsid w:val="00DD6ED4"/>
    <w:rsid w:val="00DD7A4D"/>
    <w:rsid w:val="00DE1D42"/>
    <w:rsid w:val="00DF7466"/>
    <w:rsid w:val="00E009D4"/>
    <w:rsid w:val="00E01B33"/>
    <w:rsid w:val="00E03A50"/>
    <w:rsid w:val="00E04354"/>
    <w:rsid w:val="00E057C6"/>
    <w:rsid w:val="00E11192"/>
    <w:rsid w:val="00E11C7D"/>
    <w:rsid w:val="00E254A6"/>
    <w:rsid w:val="00E26C13"/>
    <w:rsid w:val="00E30CCE"/>
    <w:rsid w:val="00E3352D"/>
    <w:rsid w:val="00E34974"/>
    <w:rsid w:val="00E35B5E"/>
    <w:rsid w:val="00E412FF"/>
    <w:rsid w:val="00E42DE8"/>
    <w:rsid w:val="00E47BA8"/>
    <w:rsid w:val="00E6568C"/>
    <w:rsid w:val="00E9551F"/>
    <w:rsid w:val="00E96A43"/>
    <w:rsid w:val="00EA2BB0"/>
    <w:rsid w:val="00EA6289"/>
    <w:rsid w:val="00EE002D"/>
    <w:rsid w:val="00EE57D2"/>
    <w:rsid w:val="00EF0A10"/>
    <w:rsid w:val="00F25957"/>
    <w:rsid w:val="00F30EFB"/>
    <w:rsid w:val="00F36031"/>
    <w:rsid w:val="00F44F69"/>
    <w:rsid w:val="00F47D14"/>
    <w:rsid w:val="00F50033"/>
    <w:rsid w:val="00F56414"/>
    <w:rsid w:val="00F574E1"/>
    <w:rsid w:val="00F774B8"/>
    <w:rsid w:val="00F823FC"/>
    <w:rsid w:val="00F922F4"/>
    <w:rsid w:val="00FA2038"/>
    <w:rsid w:val="00FA5AFB"/>
    <w:rsid w:val="00FA72AD"/>
    <w:rsid w:val="00FB76AA"/>
    <w:rsid w:val="00FC7CF1"/>
    <w:rsid w:val="00FD46BB"/>
    <w:rsid w:val="00FE1BCB"/>
    <w:rsid w:val="00FE6948"/>
    <w:rsid w:val="00FE7E08"/>
    <w:rsid w:val="00FF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CD7"/>
    <w:rPr>
      <w:sz w:val="20"/>
      <w:szCs w:val="20"/>
    </w:rPr>
  </w:style>
  <w:style w:type="paragraph" w:styleId="Heading1">
    <w:name w:val="heading 1"/>
    <w:basedOn w:val="Normal"/>
    <w:next w:val="Normal"/>
    <w:link w:val="Heading1Char"/>
    <w:uiPriority w:val="99"/>
    <w:qFormat/>
    <w:rsid w:val="00756CD7"/>
    <w:pPr>
      <w:keepNext/>
      <w:jc w:val="center"/>
      <w:outlineLvl w:val="0"/>
    </w:pPr>
    <w:rPr>
      <w:sz w:val="32"/>
      <w:szCs w:val="32"/>
    </w:rPr>
  </w:style>
  <w:style w:type="paragraph" w:styleId="Heading2">
    <w:name w:val="heading 2"/>
    <w:basedOn w:val="Normal"/>
    <w:next w:val="Normal"/>
    <w:link w:val="Heading2Char"/>
    <w:uiPriority w:val="99"/>
    <w:qFormat/>
    <w:rsid w:val="00756CD7"/>
    <w:pPr>
      <w:keepNext/>
      <w:outlineLvl w:val="1"/>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777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1E777D"/>
    <w:rPr>
      <w:rFonts w:ascii="Cambria" w:hAnsi="Cambria" w:cs="Cambria"/>
      <w:b/>
      <w:bCs/>
      <w:i/>
      <w:iCs/>
      <w:sz w:val="28"/>
      <w:szCs w:val="28"/>
    </w:rPr>
  </w:style>
  <w:style w:type="paragraph" w:styleId="Title">
    <w:name w:val="Title"/>
    <w:basedOn w:val="Normal"/>
    <w:link w:val="TitleChar"/>
    <w:uiPriority w:val="99"/>
    <w:qFormat/>
    <w:rsid w:val="00756CD7"/>
    <w:pPr>
      <w:jc w:val="center"/>
    </w:pPr>
    <w:rPr>
      <w:b/>
      <w:bCs/>
      <w:sz w:val="32"/>
      <w:szCs w:val="32"/>
      <w:u w:val="single"/>
    </w:rPr>
  </w:style>
  <w:style w:type="character" w:customStyle="1" w:styleId="TitleChar">
    <w:name w:val="Title Char"/>
    <w:basedOn w:val="DefaultParagraphFont"/>
    <w:link w:val="Title"/>
    <w:uiPriority w:val="99"/>
    <w:locked/>
    <w:rsid w:val="001E777D"/>
    <w:rPr>
      <w:rFonts w:ascii="Cambria" w:hAnsi="Cambria" w:cs="Cambria"/>
      <w:b/>
      <w:bCs/>
      <w:kern w:val="28"/>
      <w:sz w:val="32"/>
      <w:szCs w:val="32"/>
    </w:rPr>
  </w:style>
  <w:style w:type="paragraph" w:styleId="Footer">
    <w:name w:val="footer"/>
    <w:basedOn w:val="Normal"/>
    <w:link w:val="FooterChar"/>
    <w:uiPriority w:val="99"/>
    <w:rsid w:val="00756CD7"/>
    <w:pPr>
      <w:tabs>
        <w:tab w:val="center" w:pos="4320"/>
        <w:tab w:val="right" w:pos="8640"/>
      </w:tabs>
    </w:pPr>
  </w:style>
  <w:style w:type="character" w:customStyle="1" w:styleId="FooterChar">
    <w:name w:val="Footer Char"/>
    <w:basedOn w:val="DefaultParagraphFont"/>
    <w:link w:val="Footer"/>
    <w:uiPriority w:val="99"/>
    <w:semiHidden/>
    <w:locked/>
    <w:rsid w:val="001E777D"/>
    <w:rPr>
      <w:sz w:val="20"/>
      <w:szCs w:val="20"/>
    </w:rPr>
  </w:style>
  <w:style w:type="character" w:styleId="PageNumber">
    <w:name w:val="page number"/>
    <w:basedOn w:val="DefaultParagraphFont"/>
    <w:uiPriority w:val="99"/>
    <w:rsid w:val="00756CD7"/>
  </w:style>
  <w:style w:type="paragraph" w:styleId="BodyText">
    <w:name w:val="Body Text"/>
    <w:basedOn w:val="Normal"/>
    <w:link w:val="BodyTextChar"/>
    <w:uiPriority w:val="99"/>
    <w:rsid w:val="00756CD7"/>
    <w:rPr>
      <w:sz w:val="24"/>
      <w:szCs w:val="24"/>
    </w:rPr>
  </w:style>
  <w:style w:type="character" w:customStyle="1" w:styleId="BodyTextChar">
    <w:name w:val="Body Text Char"/>
    <w:basedOn w:val="DefaultParagraphFont"/>
    <w:link w:val="BodyText"/>
    <w:uiPriority w:val="99"/>
    <w:semiHidden/>
    <w:locked/>
    <w:rsid w:val="001E777D"/>
    <w:rPr>
      <w:sz w:val="20"/>
      <w:szCs w:val="20"/>
    </w:rPr>
  </w:style>
  <w:style w:type="paragraph" w:styleId="Header">
    <w:name w:val="header"/>
    <w:basedOn w:val="Normal"/>
    <w:link w:val="HeaderChar"/>
    <w:uiPriority w:val="99"/>
    <w:rsid w:val="00756CD7"/>
    <w:pPr>
      <w:tabs>
        <w:tab w:val="center" w:pos="4320"/>
        <w:tab w:val="right" w:pos="8640"/>
      </w:tabs>
    </w:pPr>
  </w:style>
  <w:style w:type="character" w:customStyle="1" w:styleId="HeaderChar">
    <w:name w:val="Header Char"/>
    <w:basedOn w:val="DefaultParagraphFont"/>
    <w:link w:val="Header"/>
    <w:uiPriority w:val="99"/>
    <w:semiHidden/>
    <w:locked/>
    <w:rsid w:val="001E777D"/>
    <w:rPr>
      <w:sz w:val="20"/>
      <w:szCs w:val="20"/>
    </w:rPr>
  </w:style>
  <w:style w:type="paragraph" w:styleId="BalloonText">
    <w:name w:val="Balloon Text"/>
    <w:basedOn w:val="Normal"/>
    <w:link w:val="BalloonTextChar"/>
    <w:uiPriority w:val="99"/>
    <w:semiHidden/>
    <w:rsid w:val="00BD375D"/>
    <w:rPr>
      <w:rFonts w:ascii="Tahoma" w:hAnsi="Tahoma" w:cs="Tahoma"/>
      <w:sz w:val="16"/>
      <w:szCs w:val="16"/>
    </w:rPr>
  </w:style>
  <w:style w:type="character" w:customStyle="1" w:styleId="BalloonTextChar">
    <w:name w:val="Balloon Text Char"/>
    <w:basedOn w:val="DefaultParagraphFont"/>
    <w:link w:val="BalloonText"/>
    <w:uiPriority w:val="99"/>
    <w:locked/>
    <w:rsid w:val="00BD375D"/>
    <w:rPr>
      <w:rFonts w:ascii="Tahoma" w:hAnsi="Tahoma" w:cs="Tahoma"/>
      <w:sz w:val="16"/>
      <w:szCs w:val="16"/>
    </w:rPr>
  </w:style>
  <w:style w:type="paragraph" w:styleId="ListParagraph">
    <w:name w:val="List Paragraph"/>
    <w:basedOn w:val="Normal"/>
    <w:uiPriority w:val="99"/>
    <w:qFormat/>
    <w:rsid w:val="00937D2A"/>
    <w:pPr>
      <w:ind w:left="720"/>
    </w:pPr>
  </w:style>
  <w:style w:type="paragraph" w:styleId="PlainText">
    <w:name w:val="Plain Text"/>
    <w:basedOn w:val="Normal"/>
    <w:link w:val="PlainTextChar"/>
    <w:uiPriority w:val="99"/>
    <w:rsid w:val="00CF1A6E"/>
    <w:rPr>
      <w:rFonts w:ascii="Consolas" w:hAnsi="Consolas" w:cs="Consolas"/>
      <w:sz w:val="21"/>
      <w:szCs w:val="21"/>
    </w:rPr>
  </w:style>
  <w:style w:type="character" w:customStyle="1" w:styleId="PlainTextChar">
    <w:name w:val="Plain Text Char"/>
    <w:basedOn w:val="DefaultParagraphFont"/>
    <w:link w:val="PlainText"/>
    <w:uiPriority w:val="99"/>
    <w:locked/>
    <w:rsid w:val="00CF1A6E"/>
    <w:rPr>
      <w:rFonts w:ascii="Consolas" w:hAnsi="Consolas" w:cs="Consolas"/>
      <w:sz w:val="21"/>
      <w:szCs w:val="21"/>
    </w:rPr>
  </w:style>
  <w:style w:type="character" w:styleId="Hyperlink">
    <w:name w:val="Hyperlink"/>
    <w:basedOn w:val="DefaultParagraphFont"/>
    <w:uiPriority w:val="99"/>
    <w:rsid w:val="001A2FFA"/>
    <w:rPr>
      <w:color w:val="0000FF"/>
      <w:u w:val="single"/>
    </w:rPr>
  </w:style>
  <w:style w:type="character" w:styleId="FollowedHyperlink">
    <w:name w:val="FollowedHyperlink"/>
    <w:basedOn w:val="DefaultParagraphFont"/>
    <w:uiPriority w:val="99"/>
    <w:rsid w:val="007D318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95474">
      <w:bodyDiv w:val="1"/>
      <w:marLeft w:val="0"/>
      <w:marRight w:val="0"/>
      <w:marTop w:val="0"/>
      <w:marBottom w:val="0"/>
      <w:divBdr>
        <w:top w:val="none" w:sz="0" w:space="0" w:color="auto"/>
        <w:left w:val="none" w:sz="0" w:space="0" w:color="auto"/>
        <w:bottom w:val="none" w:sz="0" w:space="0" w:color="auto"/>
        <w:right w:val="none" w:sz="0" w:space="0" w:color="auto"/>
      </w:divBdr>
    </w:div>
    <w:div w:id="1939947554">
      <w:bodyDiv w:val="1"/>
      <w:marLeft w:val="0"/>
      <w:marRight w:val="0"/>
      <w:marTop w:val="0"/>
      <w:marBottom w:val="0"/>
      <w:divBdr>
        <w:top w:val="none" w:sz="0" w:space="0" w:color="auto"/>
        <w:left w:val="none" w:sz="0" w:space="0" w:color="auto"/>
        <w:bottom w:val="none" w:sz="0" w:space="0" w:color="auto"/>
        <w:right w:val="none" w:sz="0" w:space="0" w:color="auto"/>
      </w:divBdr>
    </w:div>
    <w:div w:id="21348642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C30FF23B</Template>
  <TotalTime>1333</TotalTime>
  <Pages>2</Pages>
  <Words>506</Words>
  <Characters>2885</Characters>
  <Application>Microsoft Office Word</Application>
  <DocSecurity>0</DocSecurity>
  <Lines>24</Lines>
  <Paragraphs>6</Paragraphs>
  <ScaleCrop>false</ScaleCrop>
  <Company>Siena I&amp;TS</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TITLE</dc:title>
  <dc:subject/>
  <dc:creator>vandenberg</dc:creator>
  <cp:keywords/>
  <dc:description/>
  <cp:lastModifiedBy>Vandenberg, Scott</cp:lastModifiedBy>
  <cp:revision>101</cp:revision>
  <cp:lastPrinted>2009-09-18T14:41:00Z</cp:lastPrinted>
  <dcterms:created xsi:type="dcterms:W3CDTF">2009-09-02T16:49:00Z</dcterms:created>
  <dcterms:modified xsi:type="dcterms:W3CDTF">2014-02-13T18:02:00Z</dcterms:modified>
</cp:coreProperties>
</file>